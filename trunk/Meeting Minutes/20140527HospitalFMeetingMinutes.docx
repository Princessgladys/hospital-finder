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EBC" w:rsidRPr="004D3208" w:rsidRDefault="00393255" w:rsidP="006D4106">
      <w:pPr>
        <w:pStyle w:val="Heading1"/>
        <w:jc w:val="both"/>
        <w:rPr>
          <w:sz w:val="31"/>
          <w:szCs w:val="21"/>
          <w:lang w:val="vi-VN"/>
        </w:rPr>
      </w:pPr>
      <w:r w:rsidRPr="004D3208">
        <w:rPr>
          <w:sz w:val="31"/>
          <w:szCs w:val="21"/>
          <w:lang w:val="vi-VN"/>
        </w:rPr>
        <w:t>Nhóm thực hiện đề tài “</w:t>
      </w:r>
      <w:r w:rsidR="00BA37F1" w:rsidRPr="004D3208">
        <w:rPr>
          <w:sz w:val="31"/>
          <w:szCs w:val="21"/>
          <w:lang w:val="vi-VN"/>
        </w:rPr>
        <w:t>Tìm kiếm bệnh viện</w:t>
      </w:r>
      <w:r w:rsidRPr="004D3208">
        <w:rPr>
          <w:sz w:val="31"/>
          <w:szCs w:val="21"/>
          <w:lang w:val="vi-VN"/>
        </w:rPr>
        <w:t>”</w:t>
      </w:r>
    </w:p>
    <w:p w:rsidR="00584EBC" w:rsidRPr="004D3208" w:rsidRDefault="00024641" w:rsidP="006D4106">
      <w:pPr>
        <w:pStyle w:val="Heading2"/>
        <w:jc w:val="both"/>
        <w:rPr>
          <w:sz w:val="21"/>
          <w:szCs w:val="21"/>
          <w:lang w:val="vi-VN"/>
        </w:rPr>
      </w:pPr>
      <w:r w:rsidRPr="004D3208">
        <w:rPr>
          <w:sz w:val="21"/>
          <w:szCs w:val="21"/>
          <w:lang w:val="vi-VN"/>
        </w:rPr>
        <w:t>Meeting Minutes</w:t>
      </w:r>
    </w:p>
    <w:sdt>
      <w:sdtPr>
        <w:rPr>
          <w:sz w:val="21"/>
          <w:szCs w:val="21"/>
          <w:lang w:val="vi-VN"/>
        </w:rPr>
        <w:alias w:val="Date"/>
        <w:tag w:val="Date"/>
        <w:id w:val="-1797359151"/>
        <w:placeholder>
          <w:docPart w:val="8E9C10CA67F648B4838EBAAA40A24E4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5-27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84EBC" w:rsidRPr="004D3208" w:rsidRDefault="00E762BA" w:rsidP="006D4106">
          <w:pPr>
            <w:pStyle w:val="Date"/>
            <w:jc w:val="both"/>
            <w:rPr>
              <w:sz w:val="21"/>
              <w:szCs w:val="21"/>
              <w:lang w:val="vi-VN"/>
            </w:rPr>
          </w:pPr>
          <w:r w:rsidRPr="004D3208">
            <w:rPr>
              <w:sz w:val="21"/>
              <w:szCs w:val="21"/>
              <w:lang w:val="vi-VN"/>
            </w:rPr>
            <w:t>May 27, 2014</w:t>
          </w:r>
        </w:p>
      </w:sdtContent>
    </w:sdt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attendees and date, time, and location of next meeting"/>
      </w:tblPr>
      <w:tblGrid>
        <w:gridCol w:w="2070"/>
        <w:gridCol w:w="7290"/>
      </w:tblGrid>
      <w:tr w:rsidR="00584EBC" w:rsidRPr="004D3208">
        <w:tc>
          <w:tcPr>
            <w:tcW w:w="2070" w:type="dxa"/>
          </w:tcPr>
          <w:p w:rsidR="00584EBC" w:rsidRPr="004D3208" w:rsidRDefault="00F21FDE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4D3208">
              <w:rPr>
                <w:sz w:val="21"/>
                <w:szCs w:val="21"/>
                <w:lang w:val="vi-VN"/>
              </w:rPr>
              <w:t>Hiện diện</w:t>
            </w:r>
            <w:r w:rsidR="00024641" w:rsidRPr="004D3208">
              <w:rPr>
                <w:sz w:val="21"/>
                <w:szCs w:val="21"/>
                <w:lang w:val="vi-VN"/>
              </w:rPr>
              <w:t>:</w:t>
            </w:r>
          </w:p>
        </w:tc>
        <w:tc>
          <w:tcPr>
            <w:tcW w:w="7290" w:type="dxa"/>
          </w:tcPr>
          <w:p w:rsidR="00F21FDE" w:rsidRPr="004D3208" w:rsidRDefault="00F21FDE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4D3208">
              <w:rPr>
                <w:sz w:val="21"/>
                <w:szCs w:val="21"/>
                <w:lang w:val="vi-VN"/>
              </w:rPr>
              <w:t xml:space="preserve">Thầy: </w:t>
            </w:r>
            <w:r w:rsidR="00BA37F1" w:rsidRPr="004D3208">
              <w:rPr>
                <w:sz w:val="21"/>
                <w:szCs w:val="21"/>
                <w:lang w:val="vi-VN"/>
              </w:rPr>
              <w:t>Nguyễn Đức Khoan</w:t>
            </w:r>
          </w:p>
          <w:p w:rsidR="00BA37F1" w:rsidRPr="004D3208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4D3208">
              <w:rPr>
                <w:sz w:val="21"/>
                <w:szCs w:val="21"/>
                <w:lang w:val="vi-VN"/>
              </w:rPr>
              <w:t>Nhóm trưởng: Lê Phước Việt</w:t>
            </w:r>
          </w:p>
          <w:p w:rsidR="00BA37F1" w:rsidRPr="004D3208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4D3208">
              <w:rPr>
                <w:sz w:val="21"/>
                <w:szCs w:val="21"/>
                <w:lang w:val="vi-VN"/>
              </w:rPr>
              <w:t>Thành viên: Nguyễn Xuân Sơn</w:t>
            </w:r>
          </w:p>
          <w:p w:rsidR="00BA37F1" w:rsidRPr="004D3208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4D3208">
              <w:rPr>
                <w:sz w:val="21"/>
                <w:szCs w:val="21"/>
                <w:lang w:val="vi-VN"/>
              </w:rPr>
              <w:t>Thành viên: Dương Thị Hoàng Anh</w:t>
            </w:r>
          </w:p>
          <w:p w:rsidR="00BA37F1" w:rsidRPr="004D3208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4D3208">
              <w:rPr>
                <w:sz w:val="21"/>
                <w:szCs w:val="21"/>
                <w:lang w:val="vi-VN"/>
              </w:rPr>
              <w:t>Thành viên: Vũ Nhật Anh Khoa</w:t>
            </w:r>
          </w:p>
        </w:tc>
      </w:tr>
      <w:tr w:rsidR="00584EBC" w:rsidRPr="004D3208">
        <w:tc>
          <w:tcPr>
            <w:tcW w:w="2070" w:type="dxa"/>
          </w:tcPr>
          <w:p w:rsidR="00584EBC" w:rsidRPr="004D3208" w:rsidRDefault="00373D80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4D3208">
              <w:rPr>
                <w:sz w:val="21"/>
                <w:szCs w:val="21"/>
                <w:lang w:val="vi-VN"/>
              </w:rPr>
              <w:t>Lần họp tiếp theo</w:t>
            </w:r>
            <w:r w:rsidR="00024641" w:rsidRPr="004D3208">
              <w:rPr>
                <w:sz w:val="21"/>
                <w:szCs w:val="21"/>
                <w:lang w:val="vi-VN"/>
              </w:rPr>
              <w:t>:</w:t>
            </w:r>
          </w:p>
        </w:tc>
        <w:tc>
          <w:tcPr>
            <w:tcW w:w="7290" w:type="dxa"/>
          </w:tcPr>
          <w:p w:rsidR="00584EBC" w:rsidRPr="004D3208" w:rsidRDefault="0028541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sdt>
              <w:sdtPr>
                <w:rPr>
                  <w:sz w:val="21"/>
                  <w:szCs w:val="21"/>
                  <w:lang w:val="vi-VN"/>
                </w:rPr>
                <w:id w:val="-1814249553"/>
                <w:placeholder>
                  <w:docPart w:val="FC66E95E09A04D37B8EAA4CFD37F3563"/>
                </w:placeholder>
                <w:date w:fullDate="2014-05-29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762BA" w:rsidRPr="004D3208">
                  <w:rPr>
                    <w:sz w:val="21"/>
                    <w:szCs w:val="21"/>
                    <w:lang w:val="vi-VN"/>
                  </w:rPr>
                  <w:t>May 29, 2014</w:t>
                </w:r>
              </w:sdtContent>
            </w:sdt>
            <w:r w:rsidR="00024641" w:rsidRPr="004D3208">
              <w:rPr>
                <w:sz w:val="21"/>
                <w:szCs w:val="21"/>
                <w:lang w:val="vi-VN"/>
              </w:rPr>
              <w:t xml:space="preserve">, </w:t>
            </w:r>
            <w:r w:rsidR="00BA37F1" w:rsidRPr="004D3208">
              <w:rPr>
                <w:sz w:val="21"/>
                <w:szCs w:val="21"/>
                <w:lang w:val="vi-VN"/>
              </w:rPr>
              <w:t>1:15P</w:t>
            </w:r>
            <w:r w:rsidR="005A3637" w:rsidRPr="004D3208">
              <w:rPr>
                <w:sz w:val="21"/>
                <w:szCs w:val="21"/>
                <w:lang w:val="vi-VN"/>
              </w:rPr>
              <w:t>M</w:t>
            </w:r>
            <w:r w:rsidR="00024641" w:rsidRPr="004D3208">
              <w:rPr>
                <w:sz w:val="21"/>
                <w:szCs w:val="21"/>
                <w:lang w:val="vi-VN"/>
              </w:rPr>
              <w:t xml:space="preserve">, </w:t>
            </w:r>
            <w:r w:rsidR="00380760" w:rsidRPr="004D3208">
              <w:rPr>
                <w:sz w:val="21"/>
                <w:szCs w:val="21"/>
                <w:lang w:val="vi-VN"/>
              </w:rPr>
              <w:t>P</w:t>
            </w:r>
            <w:r w:rsidR="00F21FDE" w:rsidRPr="004D3208">
              <w:rPr>
                <w:sz w:val="21"/>
                <w:szCs w:val="21"/>
                <w:lang w:val="vi-VN"/>
              </w:rPr>
              <w:t>.</w:t>
            </w:r>
            <w:r w:rsidR="00BA37F1" w:rsidRPr="004D3208">
              <w:rPr>
                <w:sz w:val="21"/>
                <w:szCs w:val="21"/>
                <w:lang w:val="vi-VN"/>
              </w:rPr>
              <w:t>406</w:t>
            </w:r>
          </w:p>
        </w:tc>
      </w:tr>
    </w:tbl>
    <w:p w:rsidR="00F51FAE" w:rsidRPr="004D3208" w:rsidRDefault="00F51FAE" w:rsidP="006D4106">
      <w:pPr>
        <w:pStyle w:val="ListNumber"/>
        <w:jc w:val="both"/>
        <w:rPr>
          <w:sz w:val="21"/>
          <w:szCs w:val="21"/>
          <w:lang w:val="vi-VN"/>
        </w:rPr>
      </w:pPr>
      <w:r w:rsidRPr="004D3208">
        <w:rPr>
          <w:sz w:val="21"/>
          <w:szCs w:val="21"/>
          <w:lang w:val="vi-VN"/>
        </w:rPr>
        <w:t>Thảo luận</w:t>
      </w:r>
    </w:p>
    <w:p w:rsidR="00E762BA" w:rsidRPr="004D3208" w:rsidRDefault="00E762BA" w:rsidP="004D3208">
      <w:pPr>
        <w:pStyle w:val="NormalIndent"/>
        <w:numPr>
          <w:ilvl w:val="0"/>
          <w:numId w:val="12"/>
        </w:numPr>
        <w:jc w:val="both"/>
        <w:rPr>
          <w:sz w:val="21"/>
          <w:szCs w:val="21"/>
          <w:lang w:val="vi-VN"/>
        </w:rPr>
      </w:pPr>
      <w:r w:rsidRPr="004D3208">
        <w:rPr>
          <w:sz w:val="21"/>
          <w:szCs w:val="21"/>
          <w:lang w:val="vi-VN"/>
        </w:rPr>
        <w:t>Giải thuật tìm kiếm:</w:t>
      </w:r>
    </w:p>
    <w:p w:rsidR="00E762BA" w:rsidRPr="004D3208" w:rsidRDefault="00E762BA" w:rsidP="004D3208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 w:rsidRPr="004D3208">
        <w:rPr>
          <w:sz w:val="21"/>
          <w:szCs w:val="21"/>
          <w:lang w:val="vi-VN"/>
        </w:rPr>
        <w:t>Xây dựng danh sách các keyword:</w:t>
      </w:r>
    </w:p>
    <w:p w:rsidR="00E762BA" w:rsidRPr="004D3208" w:rsidRDefault="00E762BA" w:rsidP="004D3208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 w:rsidRPr="004D3208">
        <w:rPr>
          <w:sz w:val="21"/>
          <w:szCs w:val="21"/>
          <w:lang w:val="vi-VN"/>
        </w:rPr>
        <w:t>Cập nhật keyword theo thói quen người dùng</w:t>
      </w:r>
    </w:p>
    <w:p w:rsidR="00E762BA" w:rsidRPr="004D3208" w:rsidRDefault="00E762BA" w:rsidP="004D3208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 w:rsidRPr="004D3208">
        <w:rPr>
          <w:sz w:val="21"/>
          <w:szCs w:val="21"/>
          <w:lang w:val="vi-VN"/>
        </w:rPr>
        <w:t>Không load file XML chứa các keyword về máy người dùng, tìm kiếm trực tiếp trên server (dùng ajax) – dùng cơ chế cache.</w:t>
      </w:r>
    </w:p>
    <w:p w:rsidR="00D14EA4" w:rsidRPr="004D3208" w:rsidRDefault="00D14EA4" w:rsidP="004D3208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 w:rsidRPr="004D3208">
        <w:rPr>
          <w:sz w:val="21"/>
          <w:szCs w:val="21"/>
          <w:lang w:val="vi-VN"/>
        </w:rPr>
        <w:t>Tìm hiểu Apache Solr: hỗ trợ tìm kiếm, xây dựng bảng từ khóa.</w:t>
      </w:r>
    </w:p>
    <w:p w:rsidR="00043F21" w:rsidRPr="004D3208" w:rsidRDefault="00F51FAE" w:rsidP="00D14EA4">
      <w:pPr>
        <w:pStyle w:val="ListNumber"/>
        <w:jc w:val="both"/>
        <w:rPr>
          <w:sz w:val="21"/>
          <w:szCs w:val="21"/>
          <w:lang w:val="vi-VN"/>
        </w:rPr>
      </w:pPr>
      <w:r w:rsidRPr="004D3208">
        <w:rPr>
          <w:sz w:val="21"/>
          <w:szCs w:val="21"/>
          <w:lang w:val="vi-VN"/>
        </w:rPr>
        <w:t>Thông báo</w:t>
      </w:r>
      <w:bookmarkStart w:id="0" w:name="_GoBack"/>
      <w:bookmarkEnd w:id="0"/>
    </w:p>
    <w:p w:rsidR="00D14EA4" w:rsidRPr="004D3208" w:rsidRDefault="00D14EA4" w:rsidP="00D14EA4">
      <w:pPr>
        <w:pStyle w:val="NormalIndent"/>
        <w:numPr>
          <w:ilvl w:val="0"/>
          <w:numId w:val="12"/>
        </w:numPr>
        <w:jc w:val="both"/>
        <w:rPr>
          <w:sz w:val="21"/>
          <w:szCs w:val="21"/>
          <w:lang w:val="vi-VN"/>
        </w:rPr>
      </w:pPr>
      <w:r w:rsidRPr="004D3208">
        <w:rPr>
          <w:sz w:val="21"/>
          <w:szCs w:val="21"/>
          <w:lang w:val="vi-VN"/>
        </w:rPr>
        <w:t>Tiếp tục tìm hiểu thêm về giải thuật tìm kiếm</w:t>
      </w:r>
    </w:p>
    <w:sectPr w:rsidR="00D14EA4" w:rsidRPr="004D3208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411" w:rsidRDefault="00285411">
      <w:pPr>
        <w:spacing w:after="0" w:line="240" w:lineRule="auto"/>
      </w:pPr>
      <w:r>
        <w:separator/>
      </w:r>
    </w:p>
    <w:p w:rsidR="00285411" w:rsidRDefault="00285411"/>
  </w:endnote>
  <w:endnote w:type="continuationSeparator" w:id="0">
    <w:p w:rsidR="00285411" w:rsidRDefault="00285411">
      <w:pPr>
        <w:spacing w:after="0" w:line="240" w:lineRule="auto"/>
      </w:pPr>
      <w:r>
        <w:continuationSeparator/>
      </w:r>
    </w:p>
    <w:p w:rsidR="00285411" w:rsidRDefault="002854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411" w:rsidRDefault="00285411">
      <w:pPr>
        <w:spacing w:after="0" w:line="240" w:lineRule="auto"/>
      </w:pPr>
      <w:r>
        <w:separator/>
      </w:r>
    </w:p>
    <w:p w:rsidR="00285411" w:rsidRDefault="00285411"/>
  </w:footnote>
  <w:footnote w:type="continuationSeparator" w:id="0">
    <w:p w:rsidR="00285411" w:rsidRDefault="00285411">
      <w:pPr>
        <w:spacing w:after="0" w:line="240" w:lineRule="auto"/>
      </w:pPr>
      <w:r>
        <w:continuationSeparator/>
      </w:r>
    </w:p>
    <w:p w:rsidR="00285411" w:rsidRDefault="0028541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Organization Name"/>
      <w:tag w:val=""/>
      <w:id w:val="1941794537"/>
      <w:placeholder>
        <w:docPart w:val="A7CE388E1C5C41D7892ADB32427C9288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584EBC" w:rsidRDefault="00393255">
        <w:pPr>
          <w:pStyle w:val="Header"/>
        </w:pPr>
        <w:r>
          <w:t>[List of attendees]</w:t>
        </w:r>
      </w:p>
    </w:sdtContent>
  </w:sdt>
  <w:p w:rsidR="00584EBC" w:rsidRDefault="00024641">
    <w:pPr>
      <w:pStyle w:val="Header"/>
    </w:pPr>
    <w:r>
      <w:t xml:space="preserve">Meeting Minutes, </w:t>
    </w:r>
    <w:sdt>
      <w:sdtPr>
        <w:alias w:val="Date"/>
        <w:tag w:val="Date"/>
        <w:id w:val="-447781685"/>
        <w:placeholder>
          <w:docPart w:val="8E9C10CA67F648B4838EBAAA40A24E4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5-27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E762BA">
          <w:t>May 27, 2014</w:t>
        </w:r>
      </w:sdtContent>
    </w:sdt>
  </w:p>
  <w:p w:rsidR="00584EBC" w:rsidRDefault="00024641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B5E59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C05A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62ED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C0C8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192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0FE13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DA33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D8B3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D0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>
    <w:nsid w:val="FFFFFF89"/>
    <w:multiLevelType w:val="singleLevel"/>
    <w:tmpl w:val="C108C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45D79"/>
    <w:multiLevelType w:val="hybridMultilevel"/>
    <w:tmpl w:val="1EBC8468"/>
    <w:lvl w:ilvl="0" w:tplc="6ED6A8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84434D"/>
    <w:multiLevelType w:val="hybridMultilevel"/>
    <w:tmpl w:val="57CE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E375C7"/>
    <w:multiLevelType w:val="hybridMultilevel"/>
    <w:tmpl w:val="3EDA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B3FEC"/>
    <w:multiLevelType w:val="hybridMultilevel"/>
    <w:tmpl w:val="E24E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1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06"/>
    <w:rsid w:val="00006AA2"/>
    <w:rsid w:val="00024641"/>
    <w:rsid w:val="00043F21"/>
    <w:rsid w:val="000E3EC3"/>
    <w:rsid w:val="00127AF6"/>
    <w:rsid w:val="00162A00"/>
    <w:rsid w:val="001C5FF9"/>
    <w:rsid w:val="001D22DB"/>
    <w:rsid w:val="002020CA"/>
    <w:rsid w:val="00225158"/>
    <w:rsid w:val="00285411"/>
    <w:rsid w:val="002D1C5C"/>
    <w:rsid w:val="00373D80"/>
    <w:rsid w:val="00380760"/>
    <w:rsid w:val="00393255"/>
    <w:rsid w:val="003B5E59"/>
    <w:rsid w:val="004637B9"/>
    <w:rsid w:val="004D3208"/>
    <w:rsid w:val="004F076A"/>
    <w:rsid w:val="005320DC"/>
    <w:rsid w:val="00544ED8"/>
    <w:rsid w:val="00584EBC"/>
    <w:rsid w:val="005A3637"/>
    <w:rsid w:val="006100B0"/>
    <w:rsid w:val="0061337C"/>
    <w:rsid w:val="006332CD"/>
    <w:rsid w:val="006501BE"/>
    <w:rsid w:val="006D4106"/>
    <w:rsid w:val="007B5FE6"/>
    <w:rsid w:val="007D0DCB"/>
    <w:rsid w:val="00832926"/>
    <w:rsid w:val="0095054F"/>
    <w:rsid w:val="00983665"/>
    <w:rsid w:val="009A03A8"/>
    <w:rsid w:val="009C53C3"/>
    <w:rsid w:val="00A3127B"/>
    <w:rsid w:val="00AC37DA"/>
    <w:rsid w:val="00B02B11"/>
    <w:rsid w:val="00B93306"/>
    <w:rsid w:val="00BA2D0F"/>
    <w:rsid w:val="00BA37F1"/>
    <w:rsid w:val="00CB004B"/>
    <w:rsid w:val="00D14EA4"/>
    <w:rsid w:val="00DC762C"/>
    <w:rsid w:val="00E762BA"/>
    <w:rsid w:val="00E94C44"/>
    <w:rsid w:val="00F21FDE"/>
    <w:rsid w:val="00F51FAE"/>
    <w:rsid w:val="00FA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1" w:qFormat="1"/>
    <w:lsdException w:name="caption" w:uiPriority="35" w:qFormat="1"/>
    <w:lsdException w:name="List Number" w:semiHidden="0" w:uiPriority="1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pacing w:val="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F81BD" w:themeColor="accent1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3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306"/>
    <w:rPr>
      <w:rFonts w:ascii="Tahoma" w:hAnsi="Tahoma" w:cs="Tahoma"/>
      <w:spacing w:val="4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51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1" w:qFormat="1"/>
    <w:lsdException w:name="caption" w:uiPriority="35" w:qFormat="1"/>
    <w:lsdException w:name="List Number" w:semiHidden="0" w:uiPriority="1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pacing w:val="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F81BD" w:themeColor="accent1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3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306"/>
    <w:rPr>
      <w:rFonts w:ascii="Tahoma" w:hAnsi="Tahoma" w:cs="Tahoma"/>
      <w:spacing w:val="4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5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S10402185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E9C10CA67F648B4838EBAAA40A24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FFAA5-DCA3-4645-BF4C-5B750315C044}"/>
      </w:docPartPr>
      <w:docPartBody>
        <w:p w:rsidR="000733F6" w:rsidRDefault="0036230C">
          <w:pPr>
            <w:pStyle w:val="8E9C10CA67F648B4838EBAAA40A24E49"/>
          </w:pPr>
          <w:r>
            <w:t>[Date of meeting]</w:t>
          </w:r>
        </w:p>
      </w:docPartBody>
    </w:docPart>
    <w:docPart>
      <w:docPartPr>
        <w:name w:val="A7CE388E1C5C41D7892ADB32427C9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9E633-6E12-4EF6-985F-F7F8B307F4A6}"/>
      </w:docPartPr>
      <w:docPartBody>
        <w:p w:rsidR="000733F6" w:rsidRDefault="0036230C">
          <w:pPr>
            <w:pStyle w:val="A7CE388E1C5C41D7892ADB32427C9288"/>
          </w:pPr>
          <w:r>
            <w:t>[List of attendees]</w:t>
          </w:r>
        </w:p>
      </w:docPartBody>
    </w:docPart>
    <w:docPart>
      <w:docPartPr>
        <w:name w:val="FC66E95E09A04D37B8EAA4CFD37F3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1D8B2-B641-4E16-9463-838D5E50FB18}"/>
      </w:docPartPr>
      <w:docPartBody>
        <w:p w:rsidR="000733F6" w:rsidRDefault="0036230C">
          <w:pPr>
            <w:pStyle w:val="FC66E95E09A04D37B8EAA4CFD37F3563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30C"/>
    <w:rsid w:val="000733F6"/>
    <w:rsid w:val="0036230C"/>
    <w:rsid w:val="0075039A"/>
    <w:rsid w:val="00766D42"/>
    <w:rsid w:val="008972C6"/>
    <w:rsid w:val="00C3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C564B963954764A94F1E99CF846F7B">
    <w:name w:val="2BC564B963954764A94F1E99CF846F7B"/>
  </w:style>
  <w:style w:type="paragraph" w:customStyle="1" w:styleId="8E9C10CA67F648B4838EBAAA40A24E49">
    <w:name w:val="8E9C10CA67F648B4838EBAAA40A24E49"/>
  </w:style>
  <w:style w:type="paragraph" w:customStyle="1" w:styleId="A7CE388E1C5C41D7892ADB32427C9288">
    <w:name w:val="A7CE388E1C5C41D7892ADB32427C9288"/>
  </w:style>
  <w:style w:type="paragraph" w:customStyle="1" w:styleId="FC66E95E09A04D37B8EAA4CFD37F3563">
    <w:name w:val="FC66E95E09A04D37B8EAA4CFD37F3563"/>
  </w:style>
  <w:style w:type="paragraph" w:customStyle="1" w:styleId="80BA89BB55DF4724A2AAB6FEB9A3D05B">
    <w:name w:val="80BA89BB55DF4724A2AAB6FEB9A3D05B"/>
  </w:style>
  <w:style w:type="paragraph" w:customStyle="1" w:styleId="D1119790C4344202BC9826CE53C54ECB">
    <w:name w:val="D1119790C4344202BC9826CE53C54ECB"/>
  </w:style>
  <w:style w:type="paragraph" w:customStyle="1" w:styleId="13C027D9C4CE420792DD6E7E4EA2DCBC">
    <w:name w:val="13C027D9C4CE420792DD6E7E4EA2DCBC"/>
  </w:style>
  <w:style w:type="paragraph" w:customStyle="1" w:styleId="988E1A6451C24A268714398C0D7F7B91">
    <w:name w:val="988E1A6451C24A268714398C0D7F7B91"/>
  </w:style>
  <w:style w:type="paragraph" w:customStyle="1" w:styleId="17E99878E18C4AABBB430E219270615B">
    <w:name w:val="17E99878E18C4AABBB430E21927061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C564B963954764A94F1E99CF846F7B">
    <w:name w:val="2BC564B963954764A94F1E99CF846F7B"/>
  </w:style>
  <w:style w:type="paragraph" w:customStyle="1" w:styleId="8E9C10CA67F648B4838EBAAA40A24E49">
    <w:name w:val="8E9C10CA67F648B4838EBAAA40A24E49"/>
  </w:style>
  <w:style w:type="paragraph" w:customStyle="1" w:styleId="A7CE388E1C5C41D7892ADB32427C9288">
    <w:name w:val="A7CE388E1C5C41D7892ADB32427C9288"/>
  </w:style>
  <w:style w:type="paragraph" w:customStyle="1" w:styleId="FC66E95E09A04D37B8EAA4CFD37F3563">
    <w:name w:val="FC66E95E09A04D37B8EAA4CFD37F3563"/>
  </w:style>
  <w:style w:type="paragraph" w:customStyle="1" w:styleId="80BA89BB55DF4724A2AAB6FEB9A3D05B">
    <w:name w:val="80BA89BB55DF4724A2AAB6FEB9A3D05B"/>
  </w:style>
  <w:style w:type="paragraph" w:customStyle="1" w:styleId="D1119790C4344202BC9826CE53C54ECB">
    <w:name w:val="D1119790C4344202BC9826CE53C54ECB"/>
  </w:style>
  <w:style w:type="paragraph" w:customStyle="1" w:styleId="13C027D9C4CE420792DD6E7E4EA2DCBC">
    <w:name w:val="13C027D9C4CE420792DD6E7E4EA2DCBC"/>
  </w:style>
  <w:style w:type="paragraph" w:customStyle="1" w:styleId="988E1A6451C24A268714398C0D7F7B91">
    <w:name w:val="988E1A6451C24A268714398C0D7F7B91"/>
  </w:style>
  <w:style w:type="paragraph" w:customStyle="1" w:styleId="17E99878E18C4AABBB430E219270615B">
    <w:name w:val="17E99878E18C4AABBB430E21927061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8EE24B-E7AA-4959-9326-1316767D21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TS104021852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2014-01-08T00:31:00Z</dcterms:created>
  <dcterms:modified xsi:type="dcterms:W3CDTF">2014-06-08T17:48:00Z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TC040218529991</vt:lpwstr>
  </property>
</Properties>
</file>