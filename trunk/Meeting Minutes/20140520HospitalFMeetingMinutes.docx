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BC" w:rsidRPr="001D22DB" w:rsidRDefault="00393255" w:rsidP="006D4106">
      <w:pPr>
        <w:pStyle w:val="Heading1"/>
        <w:jc w:val="both"/>
        <w:rPr>
          <w:sz w:val="31"/>
          <w:szCs w:val="21"/>
          <w:lang w:val="vi-VN"/>
        </w:rPr>
      </w:pPr>
      <w:r w:rsidRPr="001D22DB">
        <w:rPr>
          <w:sz w:val="31"/>
          <w:szCs w:val="21"/>
          <w:lang w:val="vi-VN"/>
        </w:rPr>
        <w:t>Nhóm thực hiện đề tài “</w:t>
      </w:r>
      <w:r w:rsidR="00BA37F1" w:rsidRPr="001D22DB">
        <w:rPr>
          <w:sz w:val="31"/>
          <w:szCs w:val="21"/>
          <w:lang w:val="vi-VN"/>
        </w:rPr>
        <w:t>Tìm kiếm bệnh viện</w:t>
      </w:r>
      <w:r w:rsidRPr="001D22DB">
        <w:rPr>
          <w:sz w:val="31"/>
          <w:szCs w:val="21"/>
          <w:lang w:val="vi-VN"/>
        </w:rPr>
        <w:t>”</w:t>
      </w:r>
    </w:p>
    <w:p w:rsidR="00584EBC" w:rsidRPr="001D22DB" w:rsidRDefault="00024641" w:rsidP="006D4106">
      <w:pPr>
        <w:pStyle w:val="Heading2"/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Meeting Minutes</w:t>
      </w:r>
    </w:p>
    <w:sdt>
      <w:sdtPr>
        <w:rPr>
          <w:sz w:val="21"/>
          <w:szCs w:val="21"/>
          <w:lang w:val="vi-VN"/>
        </w:rPr>
        <w:alias w:val="Date"/>
        <w:tag w:val="Date"/>
        <w:id w:val="-1797359151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84EBC" w:rsidRPr="001D22DB" w:rsidRDefault="00BA37F1" w:rsidP="006D4106">
          <w:pPr>
            <w:pStyle w:val="Date"/>
            <w:jc w:val="both"/>
            <w:rPr>
              <w:sz w:val="21"/>
              <w:szCs w:val="21"/>
              <w:lang w:val="vi-VN"/>
            </w:rPr>
          </w:pPr>
          <w:r w:rsidRPr="001D22DB">
            <w:rPr>
              <w:sz w:val="21"/>
              <w:szCs w:val="21"/>
              <w:lang w:val="vi-VN"/>
            </w:rPr>
            <w:t>May 20,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584EBC" w:rsidRPr="001D22DB">
        <w:tc>
          <w:tcPr>
            <w:tcW w:w="2070" w:type="dxa"/>
          </w:tcPr>
          <w:p w:rsidR="00584EBC" w:rsidRPr="001D22DB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Hiện diện</w:t>
            </w:r>
            <w:r w:rsidR="00024641" w:rsidRPr="001D22DB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F21FDE" w:rsidRPr="001D22DB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 xml:space="preserve">Thầy: </w:t>
            </w:r>
            <w:r w:rsidR="00BA37F1" w:rsidRPr="001D22DB">
              <w:rPr>
                <w:sz w:val="21"/>
                <w:szCs w:val="21"/>
                <w:lang w:val="vi-VN"/>
              </w:rPr>
              <w:t>Nguyễn Đức Khoan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Nhóm trưởng: Lê Phước Việt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Thành viên: Nguyễn Xuân Sơn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Thành viên: Dương Thị Hoàng Anh</w:t>
            </w:r>
          </w:p>
          <w:p w:rsidR="00BA37F1" w:rsidRPr="001D22DB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Thành viên: Vũ Nhật Anh Khoa</w:t>
            </w:r>
          </w:p>
        </w:tc>
      </w:tr>
      <w:tr w:rsidR="00584EBC" w:rsidRPr="001D22DB">
        <w:tc>
          <w:tcPr>
            <w:tcW w:w="2070" w:type="dxa"/>
          </w:tcPr>
          <w:p w:rsidR="00584EBC" w:rsidRPr="001D22DB" w:rsidRDefault="00373D8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D22DB">
              <w:rPr>
                <w:sz w:val="21"/>
                <w:szCs w:val="21"/>
                <w:lang w:val="vi-VN"/>
              </w:rPr>
              <w:t>Lần họp tiếp theo</w:t>
            </w:r>
            <w:r w:rsidR="00024641" w:rsidRPr="001D22DB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584EBC" w:rsidRPr="001D22DB" w:rsidRDefault="00A3127B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sdt>
              <w:sdtPr>
                <w:rPr>
                  <w:sz w:val="21"/>
                  <w:szCs w:val="21"/>
                  <w:lang w:val="vi-VN"/>
                </w:rPr>
                <w:id w:val="-1814249553"/>
                <w:placeholder>
                  <w:docPart w:val="FC66E95E09A04D37B8EAA4CFD37F3563"/>
                </w:placeholder>
                <w:date w:fullDate="2014-05-2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A37F1" w:rsidRPr="001D22DB">
                  <w:rPr>
                    <w:sz w:val="21"/>
                    <w:szCs w:val="21"/>
                    <w:lang w:val="vi-VN"/>
                  </w:rPr>
                  <w:t>May 22, 2014</w:t>
                </w:r>
              </w:sdtContent>
            </w:sdt>
            <w:r w:rsidR="00024641" w:rsidRPr="001D22DB">
              <w:rPr>
                <w:sz w:val="21"/>
                <w:szCs w:val="21"/>
                <w:lang w:val="vi-VN"/>
              </w:rPr>
              <w:t xml:space="preserve">, </w:t>
            </w:r>
            <w:r w:rsidR="00BA37F1" w:rsidRPr="001D22DB">
              <w:rPr>
                <w:sz w:val="21"/>
                <w:szCs w:val="21"/>
                <w:lang w:val="vi-VN"/>
              </w:rPr>
              <w:t>1:15P</w:t>
            </w:r>
            <w:r w:rsidR="005A3637" w:rsidRPr="001D22DB">
              <w:rPr>
                <w:sz w:val="21"/>
                <w:szCs w:val="21"/>
                <w:lang w:val="vi-VN"/>
              </w:rPr>
              <w:t>M</w:t>
            </w:r>
            <w:r w:rsidR="00024641" w:rsidRPr="001D22DB">
              <w:rPr>
                <w:sz w:val="21"/>
                <w:szCs w:val="21"/>
                <w:lang w:val="vi-VN"/>
              </w:rPr>
              <w:t xml:space="preserve">, </w:t>
            </w:r>
            <w:r w:rsidR="00380760" w:rsidRPr="001D22DB">
              <w:rPr>
                <w:sz w:val="21"/>
                <w:szCs w:val="21"/>
                <w:lang w:val="vi-VN"/>
              </w:rPr>
              <w:t>P</w:t>
            </w:r>
            <w:r w:rsidR="00F21FDE" w:rsidRPr="001D22DB">
              <w:rPr>
                <w:sz w:val="21"/>
                <w:szCs w:val="21"/>
                <w:lang w:val="vi-VN"/>
              </w:rPr>
              <w:t>.</w:t>
            </w:r>
            <w:r w:rsidR="00BA37F1" w:rsidRPr="001D22DB">
              <w:rPr>
                <w:sz w:val="21"/>
                <w:szCs w:val="21"/>
                <w:lang w:val="vi-VN"/>
              </w:rPr>
              <w:t>406</w:t>
            </w:r>
          </w:p>
        </w:tc>
      </w:tr>
    </w:tbl>
    <w:p w:rsidR="00F51FAE" w:rsidRPr="001D22DB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Thảo luận</w:t>
      </w:r>
      <w:bookmarkStart w:id="0" w:name="_GoBack"/>
      <w:bookmarkEnd w:id="0"/>
    </w:p>
    <w:p w:rsidR="00F51FAE" w:rsidRPr="001D22DB" w:rsidRDefault="00F51FAE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Yêu cầu và chức năng của hệ thống:</w:t>
      </w:r>
    </w:p>
    <w:p w:rsidR="00544ED8" w:rsidRPr="001D22DB" w:rsidRDefault="00F51FAE" w:rsidP="006D410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 xml:space="preserve">Hospital member: </w:t>
      </w:r>
    </w:p>
    <w:p w:rsidR="00F51FAE" w:rsidRPr="001D22DB" w:rsidRDefault="00544ED8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 xml:space="preserve">Appointment </w:t>
      </w:r>
      <w:r w:rsidR="00F51FAE" w:rsidRPr="001D22DB">
        <w:rPr>
          <w:sz w:val="21"/>
          <w:szCs w:val="21"/>
          <w:lang w:val="vi-VN"/>
        </w:rPr>
        <w:t>online được đồng bộ với Google Calendar.</w:t>
      </w:r>
    </w:p>
    <w:p w:rsidR="00544ED8" w:rsidRPr="001D22DB" w:rsidRDefault="00544ED8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Không có chức năng approve/reject khi người dùng thực hiện đặt appointment online.</w:t>
      </w:r>
      <w:r w:rsidRPr="001D22DB">
        <w:rPr>
          <w:sz w:val="21"/>
          <w:szCs w:val="21"/>
          <w:lang w:val="vi-VN"/>
        </w:rPr>
        <w:t xml:space="preserve"> </w:t>
      </w:r>
    </w:p>
    <w:p w:rsidR="00F51FAE" w:rsidRPr="001D22DB" w:rsidRDefault="004F076A" w:rsidP="006D410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Admin:</w:t>
      </w:r>
    </w:p>
    <w:p w:rsidR="004F076A" w:rsidRPr="001D22DB" w:rsidRDefault="004F076A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Xem báo cáo thống kê của hệ thống.</w:t>
      </w:r>
    </w:p>
    <w:p w:rsidR="004F076A" w:rsidRPr="001D22DB" w:rsidRDefault="004F076A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Xem thống kê bệnh viện nào được bình luận tốt, không tốt.</w:t>
      </w:r>
    </w:p>
    <w:p w:rsidR="004F076A" w:rsidRPr="001D22DB" w:rsidRDefault="004F076A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Bệnh viện nào đăng ký thông tin trên hệ thống.</w:t>
      </w:r>
    </w:p>
    <w:p w:rsidR="004F076A" w:rsidRPr="001D22DB" w:rsidRDefault="004F076A" w:rsidP="006D410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Hệ thống:</w:t>
      </w:r>
    </w:p>
    <w:p w:rsidR="004F076A" w:rsidRPr="001D22DB" w:rsidRDefault="006501BE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Đưa ra giới hạn khi người dùng đặt appointment online.</w:t>
      </w:r>
    </w:p>
    <w:p w:rsidR="006501BE" w:rsidRPr="001D22DB" w:rsidRDefault="00544ED8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Gửi email cho hospital member khi admin thực hiện thay đổi thông tin bệnh viện/phòng khám.</w:t>
      </w:r>
    </w:p>
    <w:p w:rsidR="00544ED8" w:rsidRPr="001D22DB" w:rsidRDefault="00544ED8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Thống kê tổng số comment của người dùng về bệnh viện/phòng khám (dùng Facebook API).</w:t>
      </w:r>
    </w:p>
    <w:p w:rsidR="00544ED8" w:rsidRPr="001D22DB" w:rsidRDefault="00544ED8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ERD:</w:t>
      </w:r>
    </w:p>
    <w:p w:rsidR="00544ED8" w:rsidRPr="001D22DB" w:rsidRDefault="00544ED8" w:rsidP="006D410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Tập hợp các entity (Guest, Normal member, Premium Member, Admin) thành entity User.</w:t>
      </w:r>
    </w:p>
    <w:p w:rsidR="001D22DB" w:rsidRPr="001D22DB" w:rsidRDefault="001D22DB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 xml:space="preserve"> Tìm hiểu về Facebook API.</w:t>
      </w:r>
    </w:p>
    <w:p w:rsidR="001D22DB" w:rsidRPr="001D22DB" w:rsidRDefault="001D22DB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Tìm hiểu giải thuật tìm kiếm phù hợp với yêu cầu của hệ thống.</w:t>
      </w:r>
    </w:p>
    <w:p w:rsidR="001D22DB" w:rsidRPr="001D22DB" w:rsidRDefault="001D22DB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Phân tích ngữ nghĩa của user input.</w:t>
      </w:r>
    </w:p>
    <w:p w:rsidR="00043F21" w:rsidRPr="001D22DB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Thông báo</w:t>
      </w:r>
    </w:p>
    <w:p w:rsidR="00584EBC" w:rsidRPr="001D22DB" w:rsidRDefault="00F51FAE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lastRenderedPageBreak/>
        <w:t>22/05/2014 hoàn thành các việc sau:</w:t>
      </w:r>
    </w:p>
    <w:p w:rsidR="00F51FAE" w:rsidRPr="001D22DB" w:rsidRDefault="00F51FAE" w:rsidP="006D410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Lên kế hoạch làm việc của nhóm từ tuần 1 đến tuần 6 gồm các nội dung:</w:t>
      </w:r>
    </w:p>
    <w:p w:rsidR="00F51FAE" w:rsidRPr="001D22DB" w:rsidRDefault="00F51FAE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Chi tiết từng công việc.</w:t>
      </w:r>
    </w:p>
    <w:p w:rsidR="00F51FAE" w:rsidRPr="001D22DB" w:rsidRDefault="00F51FAE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Thời gian, thời hạn hoàn thành công việc.</w:t>
      </w:r>
    </w:p>
    <w:p w:rsidR="00F51FAE" w:rsidRPr="001D22DB" w:rsidRDefault="00F51FAE" w:rsidP="006D4106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Thành viên chịu trách nhiệm hoàn thành công việc.</w:t>
      </w:r>
    </w:p>
    <w:p w:rsidR="00F51FAE" w:rsidRPr="001D22DB" w:rsidRDefault="00F51FAE" w:rsidP="006D410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Cập nhật Entity Relation Diagram.</w:t>
      </w:r>
    </w:p>
    <w:p w:rsidR="00F51FAE" w:rsidRPr="001D22DB" w:rsidRDefault="00F51FAE" w:rsidP="006D410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D22DB">
        <w:rPr>
          <w:sz w:val="21"/>
          <w:szCs w:val="21"/>
          <w:lang w:val="vi-VN"/>
        </w:rPr>
        <w:t>Vẽ Usecase Diagram tổng quát của hệ thống.</w:t>
      </w:r>
    </w:p>
    <w:sectPr w:rsidR="00F51FAE" w:rsidRPr="001D22DB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27B" w:rsidRDefault="00A3127B">
      <w:pPr>
        <w:spacing w:after="0" w:line="240" w:lineRule="auto"/>
      </w:pPr>
      <w:r>
        <w:separator/>
      </w:r>
    </w:p>
    <w:p w:rsidR="00A3127B" w:rsidRDefault="00A3127B"/>
  </w:endnote>
  <w:endnote w:type="continuationSeparator" w:id="0">
    <w:p w:rsidR="00A3127B" w:rsidRDefault="00A3127B">
      <w:pPr>
        <w:spacing w:after="0" w:line="240" w:lineRule="auto"/>
      </w:pPr>
      <w:r>
        <w:continuationSeparator/>
      </w:r>
    </w:p>
    <w:p w:rsidR="00A3127B" w:rsidRDefault="00A31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27B" w:rsidRDefault="00A3127B">
      <w:pPr>
        <w:spacing w:after="0" w:line="240" w:lineRule="auto"/>
      </w:pPr>
      <w:r>
        <w:separator/>
      </w:r>
    </w:p>
    <w:p w:rsidR="00A3127B" w:rsidRDefault="00A3127B"/>
  </w:footnote>
  <w:footnote w:type="continuationSeparator" w:id="0">
    <w:p w:rsidR="00A3127B" w:rsidRDefault="00A3127B">
      <w:pPr>
        <w:spacing w:after="0" w:line="240" w:lineRule="auto"/>
      </w:pPr>
      <w:r>
        <w:continuationSeparator/>
      </w:r>
    </w:p>
    <w:p w:rsidR="00A3127B" w:rsidRDefault="00A312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rganization Name"/>
      <w:tag w:val=""/>
      <w:id w:val="1941794537"/>
      <w:placeholder>
        <w:docPart w:val="A7CE388E1C5C41D7892ADB32427C9288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84EBC" w:rsidRDefault="00393255">
        <w:pPr>
          <w:pStyle w:val="Header"/>
        </w:pPr>
        <w:r>
          <w:t>[List of attendees]</w:t>
        </w:r>
      </w:p>
    </w:sdtContent>
  </w:sdt>
  <w:p w:rsidR="00584EBC" w:rsidRDefault="0002464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A37F1">
          <w:t>May 20, 2014</w:t>
        </w:r>
      </w:sdtContent>
    </w:sdt>
  </w:p>
  <w:p w:rsidR="00584EBC" w:rsidRDefault="0002464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410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45D79"/>
    <w:multiLevelType w:val="hybridMultilevel"/>
    <w:tmpl w:val="1EBC8468"/>
    <w:lvl w:ilvl="0" w:tplc="6ED6A8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434D"/>
    <w:multiLevelType w:val="hybridMultilevel"/>
    <w:tmpl w:val="57C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B3FEC"/>
    <w:multiLevelType w:val="hybridMultilevel"/>
    <w:tmpl w:val="E24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6"/>
    <w:rsid w:val="00006AA2"/>
    <w:rsid w:val="00024641"/>
    <w:rsid w:val="00043F21"/>
    <w:rsid w:val="00127AF6"/>
    <w:rsid w:val="001D22DB"/>
    <w:rsid w:val="002020CA"/>
    <w:rsid w:val="002D1C5C"/>
    <w:rsid w:val="00373D80"/>
    <w:rsid w:val="00380760"/>
    <w:rsid w:val="00393255"/>
    <w:rsid w:val="004637B9"/>
    <w:rsid w:val="004F076A"/>
    <w:rsid w:val="005320DC"/>
    <w:rsid w:val="00544ED8"/>
    <w:rsid w:val="00584EBC"/>
    <w:rsid w:val="005A3637"/>
    <w:rsid w:val="006100B0"/>
    <w:rsid w:val="0061337C"/>
    <w:rsid w:val="006332CD"/>
    <w:rsid w:val="006501BE"/>
    <w:rsid w:val="006D4106"/>
    <w:rsid w:val="007B5FE6"/>
    <w:rsid w:val="007D0DCB"/>
    <w:rsid w:val="0095054F"/>
    <w:rsid w:val="00983665"/>
    <w:rsid w:val="009A03A8"/>
    <w:rsid w:val="009C53C3"/>
    <w:rsid w:val="00A3127B"/>
    <w:rsid w:val="00AC37DA"/>
    <w:rsid w:val="00B02B11"/>
    <w:rsid w:val="00B93306"/>
    <w:rsid w:val="00BA2D0F"/>
    <w:rsid w:val="00BA37F1"/>
    <w:rsid w:val="00CB004B"/>
    <w:rsid w:val="00DC762C"/>
    <w:rsid w:val="00E94C44"/>
    <w:rsid w:val="00F21FDE"/>
    <w:rsid w:val="00F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1040218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C10CA67F648B4838EBAAA40A2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AA5-DCA3-4645-BF4C-5B750315C044}"/>
      </w:docPartPr>
      <w:docPartBody>
        <w:p w:rsidR="000733F6" w:rsidRDefault="0036230C">
          <w:pPr>
            <w:pStyle w:val="8E9C10CA67F648B4838EBAAA40A24E49"/>
          </w:pPr>
          <w:r>
            <w:t>[Date of meeting]</w:t>
          </w:r>
        </w:p>
      </w:docPartBody>
    </w:docPart>
    <w:docPart>
      <w:docPartPr>
        <w:name w:val="A7CE388E1C5C41D7892ADB32427C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E633-6E12-4EF6-985F-F7F8B307F4A6}"/>
      </w:docPartPr>
      <w:docPartBody>
        <w:p w:rsidR="000733F6" w:rsidRDefault="0036230C">
          <w:pPr>
            <w:pStyle w:val="A7CE388E1C5C41D7892ADB32427C9288"/>
          </w:pPr>
          <w:r>
            <w:t>[List of attendees]</w:t>
          </w:r>
        </w:p>
      </w:docPartBody>
    </w:docPart>
    <w:docPart>
      <w:docPartPr>
        <w:name w:val="FC66E95E09A04D37B8EAA4CFD37F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D8B2-B641-4E16-9463-838D5E50FB18}"/>
      </w:docPartPr>
      <w:docPartBody>
        <w:p w:rsidR="000733F6" w:rsidRDefault="0036230C">
          <w:pPr>
            <w:pStyle w:val="FC66E95E09A04D37B8EAA4CFD37F356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C"/>
    <w:rsid w:val="000733F6"/>
    <w:rsid w:val="0036230C"/>
    <w:rsid w:val="00C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TS104021852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2014-01-08T00:31:00Z</dcterms:created>
  <dcterms:modified xsi:type="dcterms:W3CDTF">2014-05-22T05:28:00Z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