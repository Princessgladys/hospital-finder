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BC" w:rsidRPr="001C7619" w:rsidRDefault="00393255" w:rsidP="006D4106">
      <w:pPr>
        <w:pStyle w:val="Heading1"/>
        <w:jc w:val="both"/>
        <w:rPr>
          <w:sz w:val="31"/>
          <w:szCs w:val="21"/>
          <w:lang w:val="vi-VN"/>
        </w:rPr>
      </w:pPr>
      <w:r w:rsidRPr="001C7619">
        <w:rPr>
          <w:sz w:val="31"/>
          <w:szCs w:val="21"/>
          <w:lang w:val="vi-VN"/>
        </w:rPr>
        <w:t>Nhóm thực hiện đề tài “</w:t>
      </w:r>
      <w:r w:rsidR="00BA37F1" w:rsidRPr="001C7619">
        <w:rPr>
          <w:sz w:val="31"/>
          <w:szCs w:val="21"/>
          <w:lang w:val="vi-VN"/>
        </w:rPr>
        <w:t>Tìm kiếm bệnh viện</w:t>
      </w:r>
      <w:r w:rsidRPr="001C7619">
        <w:rPr>
          <w:sz w:val="31"/>
          <w:szCs w:val="21"/>
          <w:lang w:val="vi-VN"/>
        </w:rPr>
        <w:t>”</w:t>
      </w:r>
    </w:p>
    <w:p w:rsidR="00584EBC" w:rsidRPr="001C7619" w:rsidRDefault="00024641" w:rsidP="006D4106">
      <w:pPr>
        <w:pStyle w:val="Heading2"/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Meeting Minutes</w:t>
      </w:r>
    </w:p>
    <w:sdt>
      <w:sdtPr>
        <w:rPr>
          <w:sz w:val="21"/>
          <w:szCs w:val="21"/>
          <w:lang w:val="vi-VN"/>
        </w:rPr>
        <w:alias w:val="Date"/>
        <w:tag w:val="Date"/>
        <w:id w:val="-1797359151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84EBC" w:rsidRPr="001C7619" w:rsidRDefault="003B5E59" w:rsidP="006D4106">
          <w:pPr>
            <w:pStyle w:val="Date"/>
            <w:jc w:val="both"/>
            <w:rPr>
              <w:sz w:val="21"/>
              <w:szCs w:val="21"/>
              <w:lang w:val="vi-VN"/>
            </w:rPr>
          </w:pPr>
          <w:r w:rsidRPr="001C7619">
            <w:rPr>
              <w:sz w:val="21"/>
              <w:szCs w:val="21"/>
              <w:lang w:val="vi-VN"/>
            </w:rPr>
            <w:t>May 22, 2014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attendees and date, time, and location of next meeting"/>
      </w:tblPr>
      <w:tblGrid>
        <w:gridCol w:w="2070"/>
        <w:gridCol w:w="7290"/>
      </w:tblGrid>
      <w:tr w:rsidR="00584EBC" w:rsidRPr="001C7619">
        <w:tc>
          <w:tcPr>
            <w:tcW w:w="2070" w:type="dxa"/>
          </w:tcPr>
          <w:p w:rsidR="00584EBC" w:rsidRPr="001C7619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>Hiện diện</w:t>
            </w:r>
            <w:r w:rsidR="00024641" w:rsidRPr="001C7619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F21FDE" w:rsidRPr="001C7619" w:rsidRDefault="00F21FDE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 xml:space="preserve">Thầy: </w:t>
            </w:r>
            <w:r w:rsidR="00BA37F1" w:rsidRPr="001C7619">
              <w:rPr>
                <w:sz w:val="21"/>
                <w:szCs w:val="21"/>
                <w:lang w:val="vi-VN"/>
              </w:rPr>
              <w:t>Nguyễn Đức Khoan</w:t>
            </w:r>
          </w:p>
          <w:p w:rsidR="00BA37F1" w:rsidRPr="001C7619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>Nhóm trưởng: Lê Phước Việt</w:t>
            </w:r>
          </w:p>
          <w:p w:rsidR="00BA37F1" w:rsidRPr="001C7619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>Thành viên: Nguyễn Xuân Sơn</w:t>
            </w:r>
          </w:p>
          <w:p w:rsidR="00BA37F1" w:rsidRPr="001C7619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>Thành viên: Dương Thị Hoàng Anh</w:t>
            </w:r>
          </w:p>
          <w:p w:rsidR="00BA37F1" w:rsidRPr="001C7619" w:rsidRDefault="00BA37F1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>Thành viên: Vũ Nhật Anh Khoa</w:t>
            </w:r>
          </w:p>
        </w:tc>
      </w:tr>
      <w:tr w:rsidR="00584EBC" w:rsidRPr="001C7619">
        <w:tc>
          <w:tcPr>
            <w:tcW w:w="2070" w:type="dxa"/>
          </w:tcPr>
          <w:p w:rsidR="00584EBC" w:rsidRPr="001C7619" w:rsidRDefault="00373D80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r w:rsidRPr="001C7619">
              <w:rPr>
                <w:sz w:val="21"/>
                <w:szCs w:val="21"/>
                <w:lang w:val="vi-VN"/>
              </w:rPr>
              <w:t>Lần họp tiếp theo</w:t>
            </w:r>
            <w:r w:rsidR="00024641" w:rsidRPr="001C7619">
              <w:rPr>
                <w:sz w:val="21"/>
                <w:szCs w:val="21"/>
                <w:lang w:val="vi-VN"/>
              </w:rPr>
              <w:t>:</w:t>
            </w:r>
          </w:p>
        </w:tc>
        <w:tc>
          <w:tcPr>
            <w:tcW w:w="7290" w:type="dxa"/>
          </w:tcPr>
          <w:p w:rsidR="00584EBC" w:rsidRPr="001C7619" w:rsidRDefault="004E2668" w:rsidP="006D4106">
            <w:pPr>
              <w:pStyle w:val="NoSpacing"/>
              <w:jc w:val="both"/>
              <w:rPr>
                <w:sz w:val="21"/>
                <w:szCs w:val="21"/>
                <w:lang w:val="vi-VN"/>
              </w:rPr>
            </w:pPr>
            <w:sdt>
              <w:sdtPr>
                <w:rPr>
                  <w:sz w:val="21"/>
                  <w:szCs w:val="21"/>
                  <w:lang w:val="vi-VN"/>
                </w:rPr>
                <w:id w:val="-1814249553"/>
                <w:placeholder>
                  <w:docPart w:val="FC66E95E09A04D37B8EAA4CFD37F3563"/>
                </w:placeholder>
                <w:date w:fullDate="2014-05-2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5E59" w:rsidRPr="001C7619">
                  <w:rPr>
                    <w:sz w:val="21"/>
                    <w:szCs w:val="21"/>
                    <w:lang w:val="vi-VN"/>
                  </w:rPr>
                  <w:t>May 27, 2014</w:t>
                </w:r>
              </w:sdtContent>
            </w:sdt>
            <w:r w:rsidR="00024641" w:rsidRPr="001C7619">
              <w:rPr>
                <w:sz w:val="21"/>
                <w:szCs w:val="21"/>
                <w:lang w:val="vi-VN"/>
              </w:rPr>
              <w:t xml:space="preserve">, </w:t>
            </w:r>
            <w:r w:rsidR="00BA37F1" w:rsidRPr="001C7619">
              <w:rPr>
                <w:sz w:val="21"/>
                <w:szCs w:val="21"/>
                <w:lang w:val="vi-VN"/>
              </w:rPr>
              <w:t>1:15P</w:t>
            </w:r>
            <w:r w:rsidR="005A3637" w:rsidRPr="001C7619">
              <w:rPr>
                <w:sz w:val="21"/>
                <w:szCs w:val="21"/>
                <w:lang w:val="vi-VN"/>
              </w:rPr>
              <w:t>M</w:t>
            </w:r>
            <w:r w:rsidR="00024641" w:rsidRPr="001C7619">
              <w:rPr>
                <w:sz w:val="21"/>
                <w:szCs w:val="21"/>
                <w:lang w:val="vi-VN"/>
              </w:rPr>
              <w:t xml:space="preserve">, </w:t>
            </w:r>
            <w:r w:rsidR="00380760" w:rsidRPr="001C7619">
              <w:rPr>
                <w:sz w:val="21"/>
                <w:szCs w:val="21"/>
                <w:lang w:val="vi-VN"/>
              </w:rPr>
              <w:t>P</w:t>
            </w:r>
            <w:r w:rsidR="00F21FDE" w:rsidRPr="001C7619">
              <w:rPr>
                <w:sz w:val="21"/>
                <w:szCs w:val="21"/>
                <w:lang w:val="vi-VN"/>
              </w:rPr>
              <w:t>.</w:t>
            </w:r>
            <w:r w:rsidR="00BA37F1" w:rsidRPr="001C7619">
              <w:rPr>
                <w:sz w:val="21"/>
                <w:szCs w:val="21"/>
                <w:lang w:val="vi-VN"/>
              </w:rPr>
              <w:t>406</w:t>
            </w:r>
          </w:p>
        </w:tc>
      </w:tr>
    </w:tbl>
    <w:p w:rsidR="00F51FAE" w:rsidRPr="001C7619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Thảo luận</w:t>
      </w:r>
    </w:p>
    <w:p w:rsidR="001D22DB" w:rsidRPr="001C7619" w:rsidRDefault="003B5E59" w:rsidP="006D410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ERD:</w:t>
      </w:r>
    </w:p>
    <w:p w:rsidR="003B5E59" w:rsidRPr="001C7619" w:rsidRDefault="003B5E59" w:rsidP="003B5E59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Bỏ Premium Type entity.</w:t>
      </w:r>
      <w:bookmarkStart w:id="0" w:name="_GoBack"/>
      <w:bookmarkEnd w:id="0"/>
    </w:p>
    <w:p w:rsidR="003B5E59" w:rsidRPr="001C7619" w:rsidRDefault="003B5E59" w:rsidP="003B5E59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User entity:</w:t>
      </w:r>
    </w:p>
    <w:p w:rsidR="003B5E59" w:rsidRPr="001C7619" w:rsidRDefault="003B5E59" w:rsidP="003B5E59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Bỏ thuộc tính username.</w:t>
      </w:r>
    </w:p>
    <w:p w:rsidR="003B5E59" w:rsidRPr="001C7619" w:rsidRDefault="003B5E59" w:rsidP="003B5E59">
      <w:pPr>
        <w:pStyle w:val="NormalIndent"/>
        <w:numPr>
          <w:ilvl w:val="2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Bổ sung thuộc tính: firstname, lastname,</w:t>
      </w:r>
      <w:r w:rsidR="00832926" w:rsidRPr="001C7619">
        <w:rPr>
          <w:sz w:val="21"/>
          <w:szCs w:val="21"/>
          <w:lang w:val="vi-VN"/>
        </w:rPr>
        <w:t xml:space="preserve"> phoneNumber.</w:t>
      </w:r>
    </w:p>
    <w:p w:rsidR="00832926" w:rsidRPr="001C7619" w:rsidRDefault="00832926" w:rsidP="00832926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Usecase diagram:</w:t>
      </w:r>
    </w:p>
    <w:p w:rsidR="00832926" w:rsidRPr="001C7619" w:rsidRDefault="00832926" w:rsidP="00832926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Adminstrator: chuyển usecase “create hospital member’s account” quan hệ association thành quan hệ</w:t>
      </w:r>
      <w:r w:rsidR="00FA2A85" w:rsidRPr="001C7619">
        <w:rPr>
          <w:sz w:val="21"/>
          <w:szCs w:val="21"/>
          <w:lang w:val="vi-VN"/>
        </w:rPr>
        <w:t xml:space="preserve"> generalization</w:t>
      </w:r>
      <w:r w:rsidRPr="001C7619">
        <w:rPr>
          <w:sz w:val="21"/>
          <w:szCs w:val="21"/>
          <w:lang w:val="vi-VN"/>
        </w:rPr>
        <w:t xml:space="preserve"> </w:t>
      </w:r>
      <w:r w:rsidR="00FA2A85" w:rsidRPr="001C7619">
        <w:rPr>
          <w:sz w:val="21"/>
          <w:szCs w:val="21"/>
          <w:lang w:val="vi-VN"/>
        </w:rPr>
        <w:t>với</w:t>
      </w:r>
      <w:r w:rsidRPr="001C7619">
        <w:rPr>
          <w:sz w:val="21"/>
          <w:szCs w:val="21"/>
          <w:lang w:val="vi-VN"/>
        </w:rPr>
        <w:t xml:space="preserve"> abstract usecase “manage account”</w:t>
      </w:r>
    </w:p>
    <w:p w:rsidR="00043F21" w:rsidRPr="001C7619" w:rsidRDefault="00F51FAE" w:rsidP="006D4106">
      <w:pPr>
        <w:pStyle w:val="ListNumber"/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Thông báo</w:t>
      </w:r>
    </w:p>
    <w:p w:rsidR="00F51FAE" w:rsidRPr="001C7619" w:rsidRDefault="00162A00" w:rsidP="00FA2A85">
      <w:pPr>
        <w:pStyle w:val="NormalIndent"/>
        <w:numPr>
          <w:ilvl w:val="0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27/5 hoàn thành các việc sau:</w:t>
      </w:r>
    </w:p>
    <w:p w:rsidR="00162A00" w:rsidRPr="001C7619" w:rsidRDefault="00162A00" w:rsidP="00162A00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Tìm ra giải thuật tìm kiếm (thực hiện tìm kiếm cơ bản nhất)</w:t>
      </w:r>
    </w:p>
    <w:p w:rsidR="00162A00" w:rsidRPr="001C7619" w:rsidRDefault="00162A00" w:rsidP="00162A00">
      <w:pPr>
        <w:pStyle w:val="NormalIndent"/>
        <w:numPr>
          <w:ilvl w:val="1"/>
          <w:numId w:val="12"/>
        </w:numPr>
        <w:jc w:val="both"/>
        <w:rPr>
          <w:sz w:val="21"/>
          <w:szCs w:val="21"/>
          <w:lang w:val="vi-VN"/>
        </w:rPr>
      </w:pPr>
      <w:r w:rsidRPr="001C7619">
        <w:rPr>
          <w:sz w:val="21"/>
          <w:szCs w:val="21"/>
          <w:lang w:val="vi-VN"/>
        </w:rPr>
        <w:t>Sử dụng Microsoft Project hoàn thành kế hoạch làm việc trong 6 tuần (19/05/2014 – 2</w:t>
      </w:r>
      <w:r w:rsidR="00C05CF0" w:rsidRPr="001C7619">
        <w:rPr>
          <w:sz w:val="21"/>
          <w:szCs w:val="21"/>
          <w:lang w:val="vi-VN"/>
        </w:rPr>
        <w:t>1</w:t>
      </w:r>
      <w:r w:rsidRPr="001C7619">
        <w:rPr>
          <w:sz w:val="21"/>
          <w:szCs w:val="21"/>
          <w:lang w:val="vi-VN"/>
        </w:rPr>
        <w:t xml:space="preserve">/06/2014). </w:t>
      </w:r>
    </w:p>
    <w:sectPr w:rsidR="00162A00" w:rsidRPr="001C7619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68" w:rsidRDefault="004E2668">
      <w:pPr>
        <w:spacing w:after="0" w:line="240" w:lineRule="auto"/>
      </w:pPr>
      <w:r>
        <w:separator/>
      </w:r>
    </w:p>
    <w:p w:rsidR="004E2668" w:rsidRDefault="004E2668"/>
  </w:endnote>
  <w:endnote w:type="continuationSeparator" w:id="0">
    <w:p w:rsidR="004E2668" w:rsidRDefault="004E2668">
      <w:pPr>
        <w:spacing w:after="0" w:line="240" w:lineRule="auto"/>
      </w:pPr>
      <w:r>
        <w:continuationSeparator/>
      </w:r>
    </w:p>
    <w:p w:rsidR="004E2668" w:rsidRDefault="004E26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68" w:rsidRDefault="004E2668">
      <w:pPr>
        <w:spacing w:after="0" w:line="240" w:lineRule="auto"/>
      </w:pPr>
      <w:r>
        <w:separator/>
      </w:r>
    </w:p>
    <w:p w:rsidR="004E2668" w:rsidRDefault="004E2668"/>
  </w:footnote>
  <w:footnote w:type="continuationSeparator" w:id="0">
    <w:p w:rsidR="004E2668" w:rsidRDefault="004E2668">
      <w:pPr>
        <w:spacing w:after="0" w:line="240" w:lineRule="auto"/>
      </w:pPr>
      <w:r>
        <w:continuationSeparator/>
      </w:r>
    </w:p>
    <w:p w:rsidR="004E2668" w:rsidRDefault="004E26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rganization Name"/>
      <w:tag w:val=""/>
      <w:id w:val="1941794537"/>
      <w:placeholder>
        <w:docPart w:val="A7CE388E1C5C41D7892ADB32427C9288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584EBC" w:rsidRDefault="00393255">
        <w:pPr>
          <w:pStyle w:val="Header"/>
        </w:pPr>
        <w:r>
          <w:t>[List of attendees]</w:t>
        </w:r>
      </w:p>
    </w:sdtContent>
  </w:sdt>
  <w:p w:rsidR="00584EBC" w:rsidRDefault="00024641">
    <w:pPr>
      <w:pStyle w:val="Header"/>
    </w:pPr>
    <w:r>
      <w:t xml:space="preserve">Meeting Minutes, </w:t>
    </w:r>
    <w:sdt>
      <w:sdtPr>
        <w:alias w:val="Date"/>
        <w:tag w:val="Date"/>
        <w:id w:val="-447781685"/>
        <w:placeholder>
          <w:docPart w:val="8E9C10CA67F648B4838EBAAA40A24E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5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B5E59">
          <w:t>May 22, 2014</w:t>
        </w:r>
      </w:sdtContent>
    </w:sdt>
  </w:p>
  <w:p w:rsidR="00584EBC" w:rsidRDefault="0002464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5E5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C05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E62ED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C0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9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FE1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DA3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D8B3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D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>
    <w:nsid w:val="FFFFFF89"/>
    <w:multiLevelType w:val="singleLevel"/>
    <w:tmpl w:val="C108C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45D79"/>
    <w:multiLevelType w:val="hybridMultilevel"/>
    <w:tmpl w:val="1EBC8468"/>
    <w:lvl w:ilvl="0" w:tplc="6ED6A8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4434D"/>
    <w:multiLevelType w:val="hybridMultilevel"/>
    <w:tmpl w:val="57C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B3FEC"/>
    <w:multiLevelType w:val="hybridMultilevel"/>
    <w:tmpl w:val="E24E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06"/>
    <w:rsid w:val="00006AA2"/>
    <w:rsid w:val="00024641"/>
    <w:rsid w:val="00043F21"/>
    <w:rsid w:val="00127AF6"/>
    <w:rsid w:val="00162A00"/>
    <w:rsid w:val="001C7619"/>
    <w:rsid w:val="001D22DB"/>
    <w:rsid w:val="002020CA"/>
    <w:rsid w:val="00225158"/>
    <w:rsid w:val="002D1C5C"/>
    <w:rsid w:val="00373D80"/>
    <w:rsid w:val="00380760"/>
    <w:rsid w:val="00393255"/>
    <w:rsid w:val="003B5E59"/>
    <w:rsid w:val="004637B9"/>
    <w:rsid w:val="004E2668"/>
    <w:rsid w:val="004F076A"/>
    <w:rsid w:val="005320DC"/>
    <w:rsid w:val="00544ED8"/>
    <w:rsid w:val="00584EBC"/>
    <w:rsid w:val="005A3637"/>
    <w:rsid w:val="006100B0"/>
    <w:rsid w:val="0061337C"/>
    <w:rsid w:val="006332CD"/>
    <w:rsid w:val="006501BE"/>
    <w:rsid w:val="006D4106"/>
    <w:rsid w:val="007B5FE6"/>
    <w:rsid w:val="007D0DCB"/>
    <w:rsid w:val="00832926"/>
    <w:rsid w:val="0095054F"/>
    <w:rsid w:val="00983665"/>
    <w:rsid w:val="009A03A8"/>
    <w:rsid w:val="009C53C3"/>
    <w:rsid w:val="00A3127B"/>
    <w:rsid w:val="00AC37DA"/>
    <w:rsid w:val="00B02B11"/>
    <w:rsid w:val="00B93306"/>
    <w:rsid w:val="00BA2D0F"/>
    <w:rsid w:val="00BA37F1"/>
    <w:rsid w:val="00C05CF0"/>
    <w:rsid w:val="00CB004B"/>
    <w:rsid w:val="00DC762C"/>
    <w:rsid w:val="00E94C44"/>
    <w:rsid w:val="00F21FDE"/>
    <w:rsid w:val="00F51FAE"/>
    <w:rsid w:val="00FA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1" w:qFormat="1"/>
    <w:lsdException w:name="caption" w:uiPriority="35" w:qFormat="1"/>
    <w:lsdException w:name="List Number" w:semiHidden="0" w:unhideWhenUsed="0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List Continue" w:qFormat="1"/>
    <w:lsdException w:name="Subtitle" w:uiPriority="11" w:qFormat="1"/>
    <w:lsdException w:name="Salutation" w:uiPriority="1" w:qFormat="1"/>
    <w:lsdException w:name="Date" w:uiPriority="0" w:qFormat="1"/>
    <w:lsdException w:name="Strong" w:uiPriority="22" w:qFormat="1"/>
    <w:lsdException w:name="Emphasis" w:uiPriority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F81BD" w:themeColor="accent1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3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306"/>
    <w:rPr>
      <w:rFonts w:ascii="Tahoma" w:hAnsi="Tahoma" w:cs="Tahoma"/>
      <w:spacing w:val="4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5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S10402185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C10CA67F648B4838EBAAA40A2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FAA5-DCA3-4645-BF4C-5B750315C044}"/>
      </w:docPartPr>
      <w:docPartBody>
        <w:p w:rsidR="000733F6" w:rsidRDefault="0036230C">
          <w:pPr>
            <w:pStyle w:val="8E9C10CA67F648B4838EBAAA40A24E49"/>
          </w:pPr>
          <w:r>
            <w:t>[Date of meeting]</w:t>
          </w:r>
        </w:p>
      </w:docPartBody>
    </w:docPart>
    <w:docPart>
      <w:docPartPr>
        <w:name w:val="A7CE388E1C5C41D7892ADB32427C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9E633-6E12-4EF6-985F-F7F8B307F4A6}"/>
      </w:docPartPr>
      <w:docPartBody>
        <w:p w:rsidR="000733F6" w:rsidRDefault="0036230C">
          <w:pPr>
            <w:pStyle w:val="A7CE388E1C5C41D7892ADB32427C9288"/>
          </w:pPr>
          <w:r>
            <w:t>[List of attendees]</w:t>
          </w:r>
        </w:p>
      </w:docPartBody>
    </w:docPart>
    <w:docPart>
      <w:docPartPr>
        <w:name w:val="FC66E95E09A04D37B8EAA4CFD37F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D8B2-B641-4E16-9463-838D5E50FB18}"/>
      </w:docPartPr>
      <w:docPartBody>
        <w:p w:rsidR="000733F6" w:rsidRDefault="0036230C">
          <w:pPr>
            <w:pStyle w:val="FC66E95E09A04D37B8EAA4CFD37F356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0C"/>
    <w:rsid w:val="000733F6"/>
    <w:rsid w:val="0036230C"/>
    <w:rsid w:val="00766D42"/>
    <w:rsid w:val="00BF0C78"/>
    <w:rsid w:val="00C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C564B963954764A94F1E99CF846F7B">
    <w:name w:val="2BC564B963954764A94F1E99CF846F7B"/>
  </w:style>
  <w:style w:type="paragraph" w:customStyle="1" w:styleId="8E9C10CA67F648B4838EBAAA40A24E49">
    <w:name w:val="8E9C10CA67F648B4838EBAAA40A24E49"/>
  </w:style>
  <w:style w:type="paragraph" w:customStyle="1" w:styleId="A7CE388E1C5C41D7892ADB32427C9288">
    <w:name w:val="A7CE388E1C5C41D7892ADB32427C9288"/>
  </w:style>
  <w:style w:type="paragraph" w:customStyle="1" w:styleId="FC66E95E09A04D37B8EAA4CFD37F3563">
    <w:name w:val="FC66E95E09A04D37B8EAA4CFD37F3563"/>
  </w:style>
  <w:style w:type="paragraph" w:customStyle="1" w:styleId="80BA89BB55DF4724A2AAB6FEB9A3D05B">
    <w:name w:val="80BA89BB55DF4724A2AAB6FEB9A3D05B"/>
  </w:style>
  <w:style w:type="paragraph" w:customStyle="1" w:styleId="D1119790C4344202BC9826CE53C54ECB">
    <w:name w:val="D1119790C4344202BC9826CE53C54ECB"/>
  </w:style>
  <w:style w:type="paragraph" w:customStyle="1" w:styleId="13C027D9C4CE420792DD6E7E4EA2DCBC">
    <w:name w:val="13C027D9C4CE420792DD6E7E4EA2DCBC"/>
  </w:style>
  <w:style w:type="paragraph" w:customStyle="1" w:styleId="988E1A6451C24A268714398C0D7F7B91">
    <w:name w:val="988E1A6451C24A268714398C0D7F7B91"/>
  </w:style>
  <w:style w:type="paragraph" w:customStyle="1" w:styleId="17E99878E18C4AABBB430E219270615B">
    <w:name w:val="17E99878E18C4AABBB430E2192706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EE24B-E7AA-4959-9326-1316767D2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TS104021852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2014-01-08T00:31:00Z</dcterms:created>
  <dcterms:modified xsi:type="dcterms:W3CDTF">2014-05-26T04:08:00Z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TC040218529991</vt:lpwstr>
  </property>
</Properties>
</file>