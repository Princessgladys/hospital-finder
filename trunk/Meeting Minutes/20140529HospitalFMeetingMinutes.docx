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BC" w:rsidRPr="00FD30EE" w:rsidRDefault="00393255" w:rsidP="006D4106">
      <w:pPr>
        <w:pStyle w:val="Heading1"/>
        <w:jc w:val="both"/>
        <w:rPr>
          <w:sz w:val="31"/>
          <w:szCs w:val="21"/>
          <w:lang w:val="vi-VN"/>
        </w:rPr>
      </w:pPr>
      <w:r w:rsidRPr="00FD30EE">
        <w:rPr>
          <w:sz w:val="31"/>
          <w:szCs w:val="21"/>
          <w:lang w:val="vi-VN"/>
        </w:rPr>
        <w:t>Nhóm thực hiện đề tài “</w:t>
      </w:r>
      <w:r w:rsidR="00BA37F1" w:rsidRPr="00FD30EE">
        <w:rPr>
          <w:sz w:val="31"/>
          <w:szCs w:val="21"/>
          <w:lang w:val="vi-VN"/>
        </w:rPr>
        <w:t>Tìm kiếm bệnh viện</w:t>
      </w:r>
      <w:r w:rsidRPr="00FD30EE">
        <w:rPr>
          <w:sz w:val="31"/>
          <w:szCs w:val="21"/>
          <w:lang w:val="vi-VN"/>
        </w:rPr>
        <w:t>”</w:t>
      </w:r>
    </w:p>
    <w:p w:rsidR="00584EBC" w:rsidRPr="00FD30EE" w:rsidRDefault="00024641" w:rsidP="006D4106">
      <w:pPr>
        <w:pStyle w:val="Heading2"/>
        <w:jc w:val="both"/>
        <w:rPr>
          <w:sz w:val="21"/>
          <w:szCs w:val="21"/>
          <w:lang w:val="vi-VN"/>
        </w:rPr>
      </w:pPr>
      <w:r w:rsidRPr="00FD30EE">
        <w:rPr>
          <w:sz w:val="21"/>
          <w:szCs w:val="21"/>
          <w:lang w:val="vi-VN"/>
        </w:rPr>
        <w:t>Meeting Minutes</w:t>
      </w:r>
    </w:p>
    <w:sdt>
      <w:sdtPr>
        <w:rPr>
          <w:sz w:val="21"/>
          <w:szCs w:val="21"/>
          <w:lang w:val="vi-VN"/>
        </w:rPr>
        <w:alias w:val="Date"/>
        <w:tag w:val="Date"/>
        <w:id w:val="-1797359151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5-2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84EBC" w:rsidRPr="00FD30EE" w:rsidRDefault="00341997" w:rsidP="006D4106">
          <w:pPr>
            <w:pStyle w:val="Date"/>
            <w:jc w:val="both"/>
            <w:rPr>
              <w:sz w:val="21"/>
              <w:szCs w:val="21"/>
              <w:lang w:val="vi-VN"/>
            </w:rPr>
          </w:pPr>
          <w:r>
            <w:rPr>
              <w:sz w:val="21"/>
              <w:szCs w:val="21"/>
            </w:rPr>
            <w:t>May 29,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584EBC" w:rsidRPr="00FD30EE">
        <w:tc>
          <w:tcPr>
            <w:tcW w:w="2070" w:type="dxa"/>
          </w:tcPr>
          <w:p w:rsidR="00584EBC" w:rsidRPr="00FD30EE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FD30EE">
              <w:rPr>
                <w:sz w:val="21"/>
                <w:szCs w:val="21"/>
                <w:lang w:val="vi-VN"/>
              </w:rPr>
              <w:t>Hiện diện</w:t>
            </w:r>
            <w:r w:rsidR="00024641" w:rsidRPr="00FD30EE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F21FDE" w:rsidRPr="00FD30EE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FD30EE">
              <w:rPr>
                <w:sz w:val="21"/>
                <w:szCs w:val="21"/>
                <w:lang w:val="vi-VN"/>
              </w:rPr>
              <w:t xml:space="preserve">Thầy: </w:t>
            </w:r>
            <w:r w:rsidR="00BA37F1" w:rsidRPr="00FD30EE">
              <w:rPr>
                <w:sz w:val="21"/>
                <w:szCs w:val="21"/>
                <w:lang w:val="vi-VN"/>
              </w:rPr>
              <w:t>Nguyễn Đức Khoan</w:t>
            </w:r>
          </w:p>
          <w:p w:rsidR="00BA37F1" w:rsidRPr="00FD30EE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FD30EE">
              <w:rPr>
                <w:sz w:val="21"/>
                <w:szCs w:val="21"/>
                <w:lang w:val="vi-VN"/>
              </w:rPr>
              <w:t>Nhóm trưởng: Lê Phước Việt</w:t>
            </w:r>
          </w:p>
          <w:p w:rsidR="00BA37F1" w:rsidRPr="00FD30EE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FD30EE">
              <w:rPr>
                <w:sz w:val="21"/>
                <w:szCs w:val="21"/>
                <w:lang w:val="vi-VN"/>
              </w:rPr>
              <w:t>Thành viên: Nguyễn Xuân Sơn</w:t>
            </w:r>
          </w:p>
          <w:p w:rsidR="00BA37F1" w:rsidRPr="00FD30EE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FD30EE">
              <w:rPr>
                <w:sz w:val="21"/>
                <w:szCs w:val="21"/>
                <w:lang w:val="vi-VN"/>
              </w:rPr>
              <w:t>Thành viên: Dương Thị Hoàng Anh</w:t>
            </w:r>
          </w:p>
          <w:p w:rsidR="00BA37F1" w:rsidRPr="00FD30EE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FD30EE">
              <w:rPr>
                <w:sz w:val="21"/>
                <w:szCs w:val="21"/>
                <w:lang w:val="vi-VN"/>
              </w:rPr>
              <w:t>Thành viên: Vũ Nhật Anh Khoa</w:t>
            </w:r>
          </w:p>
        </w:tc>
      </w:tr>
      <w:tr w:rsidR="00584EBC" w:rsidRPr="00FD30EE">
        <w:tc>
          <w:tcPr>
            <w:tcW w:w="2070" w:type="dxa"/>
          </w:tcPr>
          <w:p w:rsidR="00584EBC" w:rsidRPr="00FD30EE" w:rsidRDefault="00373D80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FD30EE">
              <w:rPr>
                <w:sz w:val="21"/>
                <w:szCs w:val="21"/>
                <w:lang w:val="vi-VN"/>
              </w:rPr>
              <w:t>Lần họp tiếp theo</w:t>
            </w:r>
            <w:r w:rsidR="00024641" w:rsidRPr="00FD30EE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584EBC" w:rsidRPr="00FD30EE" w:rsidRDefault="006E31D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sdt>
              <w:sdtPr>
                <w:rPr>
                  <w:sz w:val="21"/>
                  <w:szCs w:val="21"/>
                  <w:lang w:val="vi-VN"/>
                </w:rPr>
                <w:id w:val="-1814249553"/>
                <w:placeholder>
                  <w:docPart w:val="FC66E95E09A04D37B8EAA4CFD37F3563"/>
                </w:placeholder>
                <w:date w:fullDate="2014-06-02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41997">
                  <w:rPr>
                    <w:sz w:val="21"/>
                    <w:szCs w:val="21"/>
                  </w:rPr>
                  <w:t>June 2, 2014</w:t>
                </w:r>
              </w:sdtContent>
            </w:sdt>
            <w:r w:rsidR="00024641" w:rsidRPr="00FD30EE">
              <w:rPr>
                <w:sz w:val="21"/>
                <w:szCs w:val="21"/>
                <w:lang w:val="vi-VN"/>
              </w:rPr>
              <w:t xml:space="preserve">, </w:t>
            </w:r>
            <w:r w:rsidR="00BA37F1" w:rsidRPr="00FD30EE">
              <w:rPr>
                <w:sz w:val="21"/>
                <w:szCs w:val="21"/>
                <w:lang w:val="vi-VN"/>
              </w:rPr>
              <w:t>1:15P</w:t>
            </w:r>
            <w:r w:rsidR="005A3637" w:rsidRPr="00FD30EE">
              <w:rPr>
                <w:sz w:val="21"/>
                <w:szCs w:val="21"/>
                <w:lang w:val="vi-VN"/>
              </w:rPr>
              <w:t>M</w:t>
            </w:r>
            <w:r w:rsidR="00024641" w:rsidRPr="00FD30EE">
              <w:rPr>
                <w:sz w:val="21"/>
                <w:szCs w:val="21"/>
                <w:lang w:val="vi-VN"/>
              </w:rPr>
              <w:t xml:space="preserve">, </w:t>
            </w:r>
            <w:r w:rsidR="00380760" w:rsidRPr="00FD30EE">
              <w:rPr>
                <w:sz w:val="21"/>
                <w:szCs w:val="21"/>
                <w:lang w:val="vi-VN"/>
              </w:rPr>
              <w:t>P</w:t>
            </w:r>
            <w:r w:rsidR="00F21FDE" w:rsidRPr="00FD30EE">
              <w:rPr>
                <w:sz w:val="21"/>
                <w:szCs w:val="21"/>
                <w:lang w:val="vi-VN"/>
              </w:rPr>
              <w:t>.</w:t>
            </w:r>
            <w:r w:rsidR="00BA37F1" w:rsidRPr="00FD30EE">
              <w:rPr>
                <w:sz w:val="21"/>
                <w:szCs w:val="21"/>
                <w:lang w:val="vi-VN"/>
              </w:rPr>
              <w:t>406</w:t>
            </w:r>
          </w:p>
        </w:tc>
      </w:tr>
    </w:tbl>
    <w:p w:rsidR="00F51FAE" w:rsidRPr="00FD30EE" w:rsidRDefault="00F51FAE" w:rsidP="006D4106">
      <w:pPr>
        <w:pStyle w:val="ListNumber"/>
        <w:jc w:val="both"/>
        <w:rPr>
          <w:sz w:val="21"/>
          <w:szCs w:val="21"/>
          <w:lang w:val="vi-VN"/>
        </w:rPr>
      </w:pPr>
      <w:r w:rsidRPr="00FD30EE">
        <w:rPr>
          <w:sz w:val="21"/>
          <w:szCs w:val="21"/>
          <w:lang w:val="vi-VN"/>
        </w:rPr>
        <w:t>Thảo luận</w:t>
      </w:r>
    </w:p>
    <w:p w:rsidR="00D14EA4" w:rsidRPr="00FD30EE" w:rsidRDefault="00136E5B" w:rsidP="00136E5B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FD30EE">
        <w:rPr>
          <w:sz w:val="21"/>
          <w:szCs w:val="21"/>
          <w:lang w:val="vi-VN"/>
        </w:rPr>
        <w:t>Giải thuật tìm kiếm:</w:t>
      </w:r>
    </w:p>
    <w:p w:rsidR="009526F5" w:rsidRPr="00341997" w:rsidRDefault="00136E5B" w:rsidP="00341997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FD30EE">
        <w:rPr>
          <w:sz w:val="21"/>
          <w:szCs w:val="21"/>
          <w:lang w:val="vi-VN"/>
        </w:rPr>
        <w:t>Sử dụng giải thuật Boyer Moore</w:t>
      </w:r>
      <w:r w:rsidR="009526F5" w:rsidRPr="00FD30EE">
        <w:rPr>
          <w:sz w:val="21"/>
          <w:szCs w:val="21"/>
          <w:lang w:val="vi-VN"/>
        </w:rPr>
        <w:t>, thực hiện lấy dữ liệu từ database lên để tìm kiếm giá trị trùng khớp với giá trị input của người dùng.</w:t>
      </w:r>
    </w:p>
    <w:p w:rsidR="00136E5B" w:rsidRPr="00FD30EE" w:rsidRDefault="009526F5" w:rsidP="00136E5B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FD30EE">
        <w:rPr>
          <w:sz w:val="21"/>
          <w:szCs w:val="21"/>
          <w:lang w:val="vi-VN"/>
        </w:rPr>
        <w:t>Tạo tài khoản cho hospital user:</w:t>
      </w:r>
    </w:p>
    <w:p w:rsidR="009526F5" w:rsidRPr="00FD30EE" w:rsidRDefault="009526F5" w:rsidP="009526F5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FD30EE">
        <w:rPr>
          <w:sz w:val="21"/>
          <w:szCs w:val="21"/>
          <w:lang w:val="vi-VN"/>
        </w:rPr>
        <w:t>Tạo form để hospital user tự đăng ký tài khoản.</w:t>
      </w:r>
    </w:p>
    <w:p w:rsidR="009526F5" w:rsidRPr="00FD30EE" w:rsidRDefault="009526F5" w:rsidP="009526F5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FD30EE">
        <w:rPr>
          <w:sz w:val="21"/>
          <w:szCs w:val="21"/>
          <w:lang w:val="vi-VN"/>
        </w:rPr>
        <w:t>Admin xác nhận tài khoản của hospital user để hoàn thành việc tạo tài khoản.</w:t>
      </w:r>
    </w:p>
    <w:p w:rsidR="00043F21" w:rsidRPr="00FD30EE" w:rsidRDefault="00F51FAE" w:rsidP="00D14EA4">
      <w:pPr>
        <w:pStyle w:val="ListNumber"/>
        <w:jc w:val="both"/>
        <w:rPr>
          <w:sz w:val="21"/>
          <w:szCs w:val="21"/>
          <w:lang w:val="vi-VN"/>
        </w:rPr>
      </w:pPr>
      <w:r w:rsidRPr="00FD30EE">
        <w:rPr>
          <w:sz w:val="21"/>
          <w:szCs w:val="21"/>
          <w:lang w:val="vi-VN"/>
        </w:rPr>
        <w:t>Thông báo</w:t>
      </w:r>
    </w:p>
    <w:p w:rsidR="00D14EA4" w:rsidRPr="00FD30EE" w:rsidRDefault="009526F5" w:rsidP="00D14EA4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FD30EE">
        <w:rPr>
          <w:sz w:val="21"/>
          <w:szCs w:val="21"/>
          <w:lang w:val="vi-VN"/>
        </w:rPr>
        <w:t>Thứ</w:t>
      </w:r>
      <w:r w:rsidR="00341997">
        <w:rPr>
          <w:sz w:val="21"/>
          <w:szCs w:val="21"/>
          <w:lang w:val="vi-VN"/>
        </w:rPr>
        <w:t xml:space="preserve"> 5, </w:t>
      </w:r>
      <w:r w:rsidR="00341997">
        <w:rPr>
          <w:sz w:val="21"/>
          <w:szCs w:val="21"/>
        </w:rPr>
        <w:t>05</w:t>
      </w:r>
      <w:r w:rsidRPr="00FD30EE">
        <w:rPr>
          <w:sz w:val="21"/>
          <w:szCs w:val="21"/>
          <w:lang w:val="vi-VN"/>
        </w:rPr>
        <w:t>/0</w:t>
      </w:r>
      <w:r w:rsidR="00341997">
        <w:rPr>
          <w:sz w:val="21"/>
          <w:szCs w:val="21"/>
        </w:rPr>
        <w:t>6</w:t>
      </w:r>
      <w:bookmarkStart w:id="0" w:name="_GoBack"/>
      <w:bookmarkEnd w:id="0"/>
      <w:r w:rsidRPr="00FD30EE">
        <w:rPr>
          <w:sz w:val="21"/>
          <w:szCs w:val="21"/>
          <w:lang w:val="vi-VN"/>
        </w:rPr>
        <w:t xml:space="preserve"> hiện thực thuật toán thực hiện tìm kiếm cơ bản.</w:t>
      </w:r>
    </w:p>
    <w:p w:rsidR="009526F5" w:rsidRPr="00FD30EE" w:rsidRDefault="009526F5" w:rsidP="00D14EA4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FD30EE">
        <w:rPr>
          <w:sz w:val="21"/>
          <w:szCs w:val="21"/>
          <w:lang w:val="vi-VN"/>
        </w:rPr>
        <w:t>Gửi kế hoạch làm việc trong 6 tuần cho thầy.</w:t>
      </w:r>
    </w:p>
    <w:sectPr w:rsidR="009526F5" w:rsidRPr="00FD30EE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D1" w:rsidRDefault="006E31D1">
      <w:pPr>
        <w:spacing w:after="0" w:line="240" w:lineRule="auto"/>
      </w:pPr>
      <w:r>
        <w:separator/>
      </w:r>
    </w:p>
    <w:p w:rsidR="006E31D1" w:rsidRDefault="006E31D1"/>
  </w:endnote>
  <w:endnote w:type="continuationSeparator" w:id="0">
    <w:p w:rsidR="006E31D1" w:rsidRDefault="006E31D1">
      <w:pPr>
        <w:spacing w:after="0" w:line="240" w:lineRule="auto"/>
      </w:pPr>
      <w:r>
        <w:continuationSeparator/>
      </w:r>
    </w:p>
    <w:p w:rsidR="006E31D1" w:rsidRDefault="006E31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D1" w:rsidRDefault="006E31D1">
      <w:pPr>
        <w:spacing w:after="0" w:line="240" w:lineRule="auto"/>
      </w:pPr>
      <w:r>
        <w:separator/>
      </w:r>
    </w:p>
    <w:p w:rsidR="006E31D1" w:rsidRDefault="006E31D1"/>
  </w:footnote>
  <w:footnote w:type="continuationSeparator" w:id="0">
    <w:p w:rsidR="006E31D1" w:rsidRDefault="006E31D1">
      <w:pPr>
        <w:spacing w:after="0" w:line="240" w:lineRule="auto"/>
      </w:pPr>
      <w:r>
        <w:continuationSeparator/>
      </w:r>
    </w:p>
    <w:p w:rsidR="006E31D1" w:rsidRDefault="006E31D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Organization Name"/>
      <w:tag w:val=""/>
      <w:id w:val="1941794537"/>
      <w:placeholder>
        <w:docPart w:val="A7CE388E1C5C41D7892ADB32427C9288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584EBC" w:rsidRDefault="00393255">
        <w:pPr>
          <w:pStyle w:val="Header"/>
        </w:pPr>
        <w:r>
          <w:t>[List of attendees]</w:t>
        </w:r>
      </w:p>
    </w:sdtContent>
  </w:sdt>
  <w:p w:rsidR="00584EBC" w:rsidRDefault="00024641">
    <w:pPr>
      <w:pStyle w:val="Header"/>
    </w:pPr>
    <w:r>
      <w:t xml:space="preserve">Meeting Minutes, </w:t>
    </w:r>
    <w:sdt>
      <w:sdtPr>
        <w:alias w:val="Date"/>
        <w:tag w:val="Date"/>
        <w:id w:val="-447781685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5-2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41997">
          <w:t>May 29, 2014</w:t>
        </w:r>
      </w:sdtContent>
    </w:sdt>
  </w:p>
  <w:p w:rsidR="00584EBC" w:rsidRDefault="00024641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5E5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C05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62ED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C0C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9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FE13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DA3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D8B3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D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C108C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45D79"/>
    <w:multiLevelType w:val="hybridMultilevel"/>
    <w:tmpl w:val="1EBC8468"/>
    <w:lvl w:ilvl="0" w:tplc="6ED6A8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4434D"/>
    <w:multiLevelType w:val="hybridMultilevel"/>
    <w:tmpl w:val="57CE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375C7"/>
    <w:multiLevelType w:val="hybridMultilevel"/>
    <w:tmpl w:val="3EDA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B3FEC"/>
    <w:multiLevelType w:val="hybridMultilevel"/>
    <w:tmpl w:val="E24E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06"/>
    <w:rsid w:val="00006AA2"/>
    <w:rsid w:val="00024641"/>
    <w:rsid w:val="00043F21"/>
    <w:rsid w:val="000E3EC3"/>
    <w:rsid w:val="00127AF6"/>
    <w:rsid w:val="00136E5B"/>
    <w:rsid w:val="00162A00"/>
    <w:rsid w:val="001C5FF9"/>
    <w:rsid w:val="001D22DB"/>
    <w:rsid w:val="002020CA"/>
    <w:rsid w:val="00225158"/>
    <w:rsid w:val="00285411"/>
    <w:rsid w:val="002D1C5C"/>
    <w:rsid w:val="00341997"/>
    <w:rsid w:val="00373D80"/>
    <w:rsid w:val="00380760"/>
    <w:rsid w:val="00393255"/>
    <w:rsid w:val="003B5E59"/>
    <w:rsid w:val="004637B9"/>
    <w:rsid w:val="004D3208"/>
    <w:rsid w:val="004F076A"/>
    <w:rsid w:val="005320DC"/>
    <w:rsid w:val="00544ED8"/>
    <w:rsid w:val="00584EBC"/>
    <w:rsid w:val="005A3637"/>
    <w:rsid w:val="006100B0"/>
    <w:rsid w:val="0061337C"/>
    <w:rsid w:val="006332CD"/>
    <w:rsid w:val="006501BE"/>
    <w:rsid w:val="006D4106"/>
    <w:rsid w:val="006E31D1"/>
    <w:rsid w:val="007B5FE6"/>
    <w:rsid w:val="007D0DCB"/>
    <w:rsid w:val="007D2E3A"/>
    <w:rsid w:val="00832926"/>
    <w:rsid w:val="0095054F"/>
    <w:rsid w:val="009526F5"/>
    <w:rsid w:val="00983665"/>
    <w:rsid w:val="009A03A8"/>
    <w:rsid w:val="009C53C3"/>
    <w:rsid w:val="00A3127B"/>
    <w:rsid w:val="00AC37DA"/>
    <w:rsid w:val="00B02B11"/>
    <w:rsid w:val="00B93306"/>
    <w:rsid w:val="00BA2D0F"/>
    <w:rsid w:val="00BA37F1"/>
    <w:rsid w:val="00CB004B"/>
    <w:rsid w:val="00D14EA4"/>
    <w:rsid w:val="00DC762C"/>
    <w:rsid w:val="00E762BA"/>
    <w:rsid w:val="00E94C44"/>
    <w:rsid w:val="00F21FDE"/>
    <w:rsid w:val="00F51FAE"/>
    <w:rsid w:val="00FA2A85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iPriority="1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iPriority="1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10402185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9C10CA67F648B4838EBAAA40A2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FFAA5-DCA3-4645-BF4C-5B750315C044}"/>
      </w:docPartPr>
      <w:docPartBody>
        <w:p w:rsidR="000733F6" w:rsidRDefault="0036230C">
          <w:pPr>
            <w:pStyle w:val="8E9C10CA67F648B4838EBAAA40A24E49"/>
          </w:pPr>
          <w:r>
            <w:t>[Date of meeting]</w:t>
          </w:r>
        </w:p>
      </w:docPartBody>
    </w:docPart>
    <w:docPart>
      <w:docPartPr>
        <w:name w:val="A7CE388E1C5C41D7892ADB32427C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9E633-6E12-4EF6-985F-F7F8B307F4A6}"/>
      </w:docPartPr>
      <w:docPartBody>
        <w:p w:rsidR="000733F6" w:rsidRDefault="0036230C">
          <w:pPr>
            <w:pStyle w:val="A7CE388E1C5C41D7892ADB32427C9288"/>
          </w:pPr>
          <w:r>
            <w:t>[List of attendees]</w:t>
          </w:r>
        </w:p>
      </w:docPartBody>
    </w:docPart>
    <w:docPart>
      <w:docPartPr>
        <w:name w:val="FC66E95E09A04D37B8EAA4CFD37F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1D8B2-B641-4E16-9463-838D5E50FB18}"/>
      </w:docPartPr>
      <w:docPartBody>
        <w:p w:rsidR="000733F6" w:rsidRDefault="0036230C">
          <w:pPr>
            <w:pStyle w:val="FC66E95E09A04D37B8EAA4CFD37F356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0C"/>
    <w:rsid w:val="000733F6"/>
    <w:rsid w:val="000A58A7"/>
    <w:rsid w:val="0036230C"/>
    <w:rsid w:val="003E0B42"/>
    <w:rsid w:val="0075039A"/>
    <w:rsid w:val="00766D42"/>
    <w:rsid w:val="008972C6"/>
    <w:rsid w:val="00C3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EE24B-E7AA-4959-9326-1316767D21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TS104021852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2014-01-08T00:31:00Z</dcterms:created>
  <dcterms:modified xsi:type="dcterms:W3CDTF">2014-06-08T18:05:00Z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TC040218529991</vt:lpwstr>
  </property>
</Properties>
</file>