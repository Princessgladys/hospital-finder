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EBC" w:rsidRPr="004A1BD4" w:rsidRDefault="00393255" w:rsidP="006D4106">
      <w:pPr>
        <w:pStyle w:val="Heading1"/>
        <w:jc w:val="both"/>
        <w:rPr>
          <w:sz w:val="31"/>
          <w:szCs w:val="21"/>
          <w:lang w:val="vi-VN"/>
        </w:rPr>
      </w:pPr>
      <w:r w:rsidRPr="004A1BD4">
        <w:rPr>
          <w:sz w:val="31"/>
          <w:szCs w:val="21"/>
          <w:lang w:val="vi-VN"/>
        </w:rPr>
        <w:t>Nhóm thực hiện đề tài “</w:t>
      </w:r>
      <w:r w:rsidR="00BA37F1" w:rsidRPr="004A1BD4">
        <w:rPr>
          <w:sz w:val="31"/>
          <w:szCs w:val="21"/>
          <w:lang w:val="vi-VN"/>
        </w:rPr>
        <w:t>Tìm kiếm bệnh viện</w:t>
      </w:r>
      <w:r w:rsidRPr="004A1BD4">
        <w:rPr>
          <w:sz w:val="31"/>
          <w:szCs w:val="21"/>
          <w:lang w:val="vi-VN"/>
        </w:rPr>
        <w:t>”</w:t>
      </w:r>
    </w:p>
    <w:p w:rsidR="00584EBC" w:rsidRPr="004A1BD4" w:rsidRDefault="00024641" w:rsidP="006D4106">
      <w:pPr>
        <w:pStyle w:val="Heading2"/>
        <w:jc w:val="both"/>
        <w:rPr>
          <w:sz w:val="21"/>
          <w:szCs w:val="21"/>
          <w:lang w:val="vi-VN"/>
        </w:rPr>
      </w:pPr>
      <w:r w:rsidRPr="004A1BD4">
        <w:rPr>
          <w:sz w:val="21"/>
          <w:szCs w:val="21"/>
          <w:lang w:val="vi-VN"/>
        </w:rPr>
        <w:t>Meeting Minutes</w:t>
      </w:r>
    </w:p>
    <w:sdt>
      <w:sdtPr>
        <w:rPr>
          <w:sz w:val="21"/>
          <w:szCs w:val="21"/>
          <w:lang w:val="vi-VN"/>
        </w:rPr>
        <w:alias w:val="Date"/>
        <w:tag w:val="Date"/>
        <w:id w:val="-1797359151"/>
        <w:placeholder>
          <w:docPart w:val="8E9C10CA67F648B4838EBAAA40A24E4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6-02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84EBC" w:rsidRPr="004A1BD4" w:rsidRDefault="00267C81" w:rsidP="006D4106">
          <w:pPr>
            <w:pStyle w:val="Date"/>
            <w:jc w:val="both"/>
            <w:rPr>
              <w:sz w:val="21"/>
              <w:szCs w:val="21"/>
              <w:lang w:val="vi-VN"/>
            </w:rPr>
          </w:pPr>
          <w:r w:rsidRPr="004A1BD4">
            <w:rPr>
              <w:sz w:val="21"/>
              <w:szCs w:val="21"/>
              <w:lang w:val="vi-VN"/>
            </w:rPr>
            <w:t>June 2, 2014</w:t>
          </w:r>
        </w:p>
      </w:sdtContent>
    </w:sdt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attendees and date, time, and location of next meeting"/>
      </w:tblPr>
      <w:tblGrid>
        <w:gridCol w:w="2070"/>
        <w:gridCol w:w="7290"/>
      </w:tblGrid>
      <w:tr w:rsidR="00584EBC" w:rsidRPr="004A1BD4">
        <w:tc>
          <w:tcPr>
            <w:tcW w:w="2070" w:type="dxa"/>
          </w:tcPr>
          <w:p w:rsidR="00584EBC" w:rsidRPr="004A1BD4" w:rsidRDefault="00F21FDE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4A1BD4">
              <w:rPr>
                <w:sz w:val="21"/>
                <w:szCs w:val="21"/>
                <w:lang w:val="vi-VN"/>
              </w:rPr>
              <w:t>Hiện diện</w:t>
            </w:r>
            <w:r w:rsidR="00024641" w:rsidRPr="004A1BD4">
              <w:rPr>
                <w:sz w:val="21"/>
                <w:szCs w:val="21"/>
                <w:lang w:val="vi-VN"/>
              </w:rPr>
              <w:t>:</w:t>
            </w:r>
          </w:p>
        </w:tc>
        <w:tc>
          <w:tcPr>
            <w:tcW w:w="7290" w:type="dxa"/>
          </w:tcPr>
          <w:p w:rsidR="00F21FDE" w:rsidRPr="004A1BD4" w:rsidRDefault="00F21FDE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4A1BD4">
              <w:rPr>
                <w:sz w:val="21"/>
                <w:szCs w:val="21"/>
                <w:lang w:val="vi-VN"/>
              </w:rPr>
              <w:t xml:space="preserve">Thầy: </w:t>
            </w:r>
            <w:r w:rsidR="00BA37F1" w:rsidRPr="004A1BD4">
              <w:rPr>
                <w:sz w:val="21"/>
                <w:szCs w:val="21"/>
                <w:lang w:val="vi-VN"/>
              </w:rPr>
              <w:t>Nguyễn Đức Khoan</w:t>
            </w:r>
          </w:p>
          <w:p w:rsidR="00BA37F1" w:rsidRPr="004A1BD4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4A1BD4">
              <w:rPr>
                <w:sz w:val="21"/>
                <w:szCs w:val="21"/>
                <w:lang w:val="vi-VN"/>
              </w:rPr>
              <w:t>Nhóm trưởng: Lê Phước Việt</w:t>
            </w:r>
          </w:p>
          <w:p w:rsidR="00BA37F1" w:rsidRPr="004A1BD4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4A1BD4">
              <w:rPr>
                <w:sz w:val="21"/>
                <w:szCs w:val="21"/>
                <w:lang w:val="vi-VN"/>
              </w:rPr>
              <w:t>Thành viên: Nguyễn Xuân Sơn</w:t>
            </w:r>
          </w:p>
          <w:p w:rsidR="00BA37F1" w:rsidRPr="004A1BD4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4A1BD4">
              <w:rPr>
                <w:sz w:val="21"/>
                <w:szCs w:val="21"/>
                <w:lang w:val="vi-VN"/>
              </w:rPr>
              <w:t>Thành viên: Dương Thị Hoàng Anh</w:t>
            </w:r>
          </w:p>
          <w:p w:rsidR="00BA37F1" w:rsidRPr="004A1BD4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4A1BD4">
              <w:rPr>
                <w:sz w:val="21"/>
                <w:szCs w:val="21"/>
                <w:lang w:val="vi-VN"/>
              </w:rPr>
              <w:t>Thành viên: Vũ Nhật Anh Khoa</w:t>
            </w:r>
          </w:p>
        </w:tc>
      </w:tr>
      <w:tr w:rsidR="00584EBC" w:rsidRPr="004A1BD4">
        <w:tc>
          <w:tcPr>
            <w:tcW w:w="2070" w:type="dxa"/>
          </w:tcPr>
          <w:p w:rsidR="00584EBC" w:rsidRPr="004A1BD4" w:rsidRDefault="00373D80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4A1BD4">
              <w:rPr>
                <w:sz w:val="21"/>
                <w:szCs w:val="21"/>
                <w:lang w:val="vi-VN"/>
              </w:rPr>
              <w:t>Lần họp tiếp theo</w:t>
            </w:r>
            <w:r w:rsidR="00024641" w:rsidRPr="004A1BD4">
              <w:rPr>
                <w:sz w:val="21"/>
                <w:szCs w:val="21"/>
                <w:lang w:val="vi-VN"/>
              </w:rPr>
              <w:t>:</w:t>
            </w:r>
          </w:p>
        </w:tc>
        <w:tc>
          <w:tcPr>
            <w:tcW w:w="7290" w:type="dxa"/>
          </w:tcPr>
          <w:p w:rsidR="00584EBC" w:rsidRPr="004A1BD4" w:rsidRDefault="00106E30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sdt>
              <w:sdtPr>
                <w:rPr>
                  <w:sz w:val="21"/>
                  <w:szCs w:val="21"/>
                  <w:lang w:val="vi-VN"/>
                </w:rPr>
                <w:id w:val="-1814249553"/>
                <w:placeholder>
                  <w:docPart w:val="FC66E95E09A04D37B8EAA4CFD37F3563"/>
                </w:placeholder>
                <w:date w:fullDate="2014-06-05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67C81" w:rsidRPr="004A1BD4">
                  <w:rPr>
                    <w:sz w:val="21"/>
                    <w:szCs w:val="21"/>
                    <w:lang w:val="vi-VN"/>
                  </w:rPr>
                  <w:t>June 5, 2014</w:t>
                </w:r>
              </w:sdtContent>
            </w:sdt>
            <w:r w:rsidR="00024641" w:rsidRPr="004A1BD4">
              <w:rPr>
                <w:sz w:val="21"/>
                <w:szCs w:val="21"/>
                <w:lang w:val="vi-VN"/>
              </w:rPr>
              <w:t xml:space="preserve">, </w:t>
            </w:r>
            <w:r w:rsidR="00BA37F1" w:rsidRPr="004A1BD4">
              <w:rPr>
                <w:sz w:val="21"/>
                <w:szCs w:val="21"/>
                <w:lang w:val="vi-VN"/>
              </w:rPr>
              <w:t>1:15P</w:t>
            </w:r>
            <w:r w:rsidR="005A3637" w:rsidRPr="004A1BD4">
              <w:rPr>
                <w:sz w:val="21"/>
                <w:szCs w:val="21"/>
                <w:lang w:val="vi-VN"/>
              </w:rPr>
              <w:t>M</w:t>
            </w:r>
            <w:r w:rsidR="00024641" w:rsidRPr="004A1BD4">
              <w:rPr>
                <w:sz w:val="21"/>
                <w:szCs w:val="21"/>
                <w:lang w:val="vi-VN"/>
              </w:rPr>
              <w:t xml:space="preserve">, </w:t>
            </w:r>
            <w:r w:rsidR="00380760" w:rsidRPr="004A1BD4">
              <w:rPr>
                <w:sz w:val="21"/>
                <w:szCs w:val="21"/>
                <w:lang w:val="vi-VN"/>
              </w:rPr>
              <w:t>P</w:t>
            </w:r>
            <w:r w:rsidR="00F21FDE" w:rsidRPr="004A1BD4">
              <w:rPr>
                <w:sz w:val="21"/>
                <w:szCs w:val="21"/>
                <w:lang w:val="vi-VN"/>
              </w:rPr>
              <w:t>.</w:t>
            </w:r>
            <w:r w:rsidR="00BA37F1" w:rsidRPr="004A1BD4">
              <w:rPr>
                <w:sz w:val="21"/>
                <w:szCs w:val="21"/>
                <w:lang w:val="vi-VN"/>
              </w:rPr>
              <w:t>406</w:t>
            </w:r>
          </w:p>
        </w:tc>
      </w:tr>
    </w:tbl>
    <w:p w:rsidR="00F51FAE" w:rsidRPr="004A1BD4" w:rsidRDefault="00F51FAE" w:rsidP="006D4106">
      <w:pPr>
        <w:pStyle w:val="ListNumber"/>
        <w:jc w:val="both"/>
        <w:rPr>
          <w:sz w:val="21"/>
          <w:szCs w:val="21"/>
          <w:lang w:val="vi-VN"/>
        </w:rPr>
      </w:pPr>
      <w:r w:rsidRPr="004A1BD4">
        <w:rPr>
          <w:sz w:val="21"/>
          <w:szCs w:val="21"/>
          <w:lang w:val="vi-VN"/>
        </w:rPr>
        <w:t>Thảo luận</w:t>
      </w:r>
    </w:p>
    <w:p w:rsidR="00267C81" w:rsidRPr="004A1BD4" w:rsidRDefault="00267C81" w:rsidP="00267C81">
      <w:pPr>
        <w:pStyle w:val="ListParagraph"/>
        <w:numPr>
          <w:ilvl w:val="0"/>
          <w:numId w:val="17"/>
        </w:numPr>
        <w:rPr>
          <w:sz w:val="21"/>
          <w:szCs w:val="21"/>
          <w:lang w:val="vi-VN"/>
        </w:rPr>
      </w:pPr>
      <w:r w:rsidRPr="004A1BD4">
        <w:rPr>
          <w:sz w:val="21"/>
          <w:szCs w:val="21"/>
          <w:lang w:val="vi-VN"/>
        </w:rPr>
        <w:t>Kết quả tìm kiếm:</w:t>
      </w:r>
    </w:p>
    <w:p w:rsidR="00267C81" w:rsidRPr="004A1BD4" w:rsidRDefault="00267C81" w:rsidP="00267C81">
      <w:pPr>
        <w:pStyle w:val="ListParagraph"/>
        <w:numPr>
          <w:ilvl w:val="1"/>
          <w:numId w:val="17"/>
        </w:numPr>
        <w:rPr>
          <w:sz w:val="21"/>
          <w:szCs w:val="21"/>
          <w:lang w:val="vi-VN"/>
        </w:rPr>
      </w:pPr>
      <w:r w:rsidRPr="004A1BD4">
        <w:rPr>
          <w:sz w:val="21"/>
          <w:szCs w:val="21"/>
          <w:lang w:val="vi-VN"/>
        </w:rPr>
        <w:t>Thứ tự ưu tiên: ưu tiên rating rồi đến chuyên khoa.</w:t>
      </w:r>
    </w:p>
    <w:p w:rsidR="00267C81" w:rsidRPr="004A1BD4" w:rsidRDefault="00267C81" w:rsidP="00267C81">
      <w:pPr>
        <w:pStyle w:val="ListParagraph"/>
        <w:numPr>
          <w:ilvl w:val="1"/>
          <w:numId w:val="17"/>
        </w:numPr>
        <w:rPr>
          <w:sz w:val="21"/>
          <w:szCs w:val="21"/>
          <w:lang w:val="vi-VN"/>
        </w:rPr>
      </w:pPr>
      <w:r w:rsidRPr="004A1BD4">
        <w:rPr>
          <w:sz w:val="21"/>
          <w:szCs w:val="21"/>
          <w:lang w:val="vi-VN"/>
        </w:rPr>
        <w:t>Lọc theo địa điểm, rating.</w:t>
      </w:r>
    </w:p>
    <w:p w:rsidR="00267C81" w:rsidRPr="004A1BD4" w:rsidRDefault="00267C81" w:rsidP="00267C81">
      <w:pPr>
        <w:pStyle w:val="ListParagraph"/>
        <w:numPr>
          <w:ilvl w:val="0"/>
          <w:numId w:val="17"/>
        </w:numPr>
        <w:rPr>
          <w:sz w:val="21"/>
          <w:szCs w:val="21"/>
          <w:lang w:val="vi-VN"/>
        </w:rPr>
      </w:pPr>
      <w:r w:rsidRPr="004A1BD4">
        <w:rPr>
          <w:sz w:val="21"/>
          <w:szCs w:val="21"/>
          <w:lang w:val="vi-VN"/>
        </w:rPr>
        <w:t>Physical database: bảng WordDictionary: lưu ý việc lưu trữ từ 1 tiếng hay từ nhiều tiếng.</w:t>
      </w:r>
    </w:p>
    <w:p w:rsidR="00267C81" w:rsidRPr="004A1BD4" w:rsidRDefault="00267C81" w:rsidP="00267C81">
      <w:pPr>
        <w:pStyle w:val="ListParagraph"/>
        <w:numPr>
          <w:ilvl w:val="0"/>
          <w:numId w:val="17"/>
        </w:numPr>
        <w:rPr>
          <w:sz w:val="21"/>
          <w:szCs w:val="21"/>
          <w:lang w:val="vi-VN"/>
        </w:rPr>
      </w:pPr>
      <w:r w:rsidRPr="004A1BD4">
        <w:rPr>
          <w:sz w:val="21"/>
          <w:szCs w:val="21"/>
          <w:lang w:val="vi-VN"/>
        </w:rPr>
        <w:t>Appointment: xác</w:t>
      </w:r>
      <w:bookmarkStart w:id="0" w:name="_GoBack"/>
      <w:bookmarkEnd w:id="0"/>
      <w:r w:rsidRPr="004A1BD4">
        <w:rPr>
          <w:sz w:val="21"/>
          <w:szCs w:val="21"/>
          <w:lang w:val="vi-VN"/>
        </w:rPr>
        <w:t xml:space="preserve"> nhận việc đặt cuộc hẹn bằng tin nhắn điện thoại</w:t>
      </w:r>
    </w:p>
    <w:p w:rsidR="00043F21" w:rsidRPr="004A1BD4" w:rsidRDefault="00F51FAE" w:rsidP="00D14EA4">
      <w:pPr>
        <w:pStyle w:val="ListNumber"/>
        <w:jc w:val="both"/>
        <w:rPr>
          <w:sz w:val="21"/>
          <w:szCs w:val="21"/>
          <w:lang w:val="vi-VN"/>
        </w:rPr>
      </w:pPr>
      <w:r w:rsidRPr="004A1BD4">
        <w:rPr>
          <w:sz w:val="21"/>
          <w:szCs w:val="21"/>
          <w:lang w:val="vi-VN"/>
        </w:rPr>
        <w:t>Thông báo</w:t>
      </w:r>
    </w:p>
    <w:p w:rsidR="009526F5" w:rsidRPr="004A1BD4" w:rsidRDefault="009526F5" w:rsidP="00267C81">
      <w:pPr>
        <w:pStyle w:val="NormalIndent"/>
        <w:numPr>
          <w:ilvl w:val="0"/>
          <w:numId w:val="12"/>
        </w:numPr>
        <w:jc w:val="both"/>
        <w:rPr>
          <w:sz w:val="21"/>
          <w:szCs w:val="21"/>
          <w:lang w:val="vi-VN"/>
        </w:rPr>
      </w:pPr>
      <w:r w:rsidRPr="004A1BD4">
        <w:rPr>
          <w:sz w:val="21"/>
          <w:szCs w:val="21"/>
          <w:lang w:val="vi-VN"/>
        </w:rPr>
        <w:t xml:space="preserve">Thứ 5, </w:t>
      </w:r>
      <w:r w:rsidR="00267C81" w:rsidRPr="004A1BD4">
        <w:rPr>
          <w:sz w:val="21"/>
          <w:szCs w:val="21"/>
          <w:lang w:val="vi-VN"/>
        </w:rPr>
        <w:t>05/06</w:t>
      </w:r>
      <w:r w:rsidRPr="004A1BD4">
        <w:rPr>
          <w:sz w:val="21"/>
          <w:szCs w:val="21"/>
          <w:lang w:val="vi-VN"/>
        </w:rPr>
        <w:t xml:space="preserve"> hiện thực thuật toán thực hiện tìm kiếm cơ bản.</w:t>
      </w:r>
    </w:p>
    <w:sectPr w:rsidR="009526F5" w:rsidRPr="004A1BD4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E30" w:rsidRDefault="00106E30">
      <w:pPr>
        <w:spacing w:after="0" w:line="240" w:lineRule="auto"/>
      </w:pPr>
      <w:r>
        <w:separator/>
      </w:r>
    </w:p>
    <w:p w:rsidR="00106E30" w:rsidRDefault="00106E30"/>
  </w:endnote>
  <w:endnote w:type="continuationSeparator" w:id="0">
    <w:p w:rsidR="00106E30" w:rsidRDefault="00106E30">
      <w:pPr>
        <w:spacing w:after="0" w:line="240" w:lineRule="auto"/>
      </w:pPr>
      <w:r>
        <w:continuationSeparator/>
      </w:r>
    </w:p>
    <w:p w:rsidR="00106E30" w:rsidRDefault="00106E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E30" w:rsidRDefault="00106E30">
      <w:pPr>
        <w:spacing w:after="0" w:line="240" w:lineRule="auto"/>
      </w:pPr>
      <w:r>
        <w:separator/>
      </w:r>
    </w:p>
    <w:p w:rsidR="00106E30" w:rsidRDefault="00106E30"/>
  </w:footnote>
  <w:footnote w:type="continuationSeparator" w:id="0">
    <w:p w:rsidR="00106E30" w:rsidRDefault="00106E30">
      <w:pPr>
        <w:spacing w:after="0" w:line="240" w:lineRule="auto"/>
      </w:pPr>
      <w:r>
        <w:continuationSeparator/>
      </w:r>
    </w:p>
    <w:p w:rsidR="00106E30" w:rsidRDefault="00106E3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Organization Name"/>
      <w:tag w:val=""/>
      <w:id w:val="1941794537"/>
      <w:placeholder>
        <w:docPart w:val="A7CE388E1C5C41D7892ADB32427C9288"/>
      </w:placeholder>
      <w:showingPlcHdr/>
      <w:dataBinding w:prefixMappings="xmlns:ns0='http://schemas.openxmlformats.org/officeDocument/2006/extended-properties' " w:xpath="/ns0:Properties[1]/ns0:Company[1]" w:storeItemID="{6668398D-A668-4E3E-A5EB-62B293D839F1}"/>
      <w:text/>
    </w:sdtPr>
    <w:sdtEndPr/>
    <w:sdtContent>
      <w:p w:rsidR="00584EBC" w:rsidRDefault="00393255">
        <w:pPr>
          <w:pStyle w:val="Header"/>
        </w:pPr>
        <w:r>
          <w:t>[List of attendees]</w:t>
        </w:r>
      </w:p>
    </w:sdtContent>
  </w:sdt>
  <w:p w:rsidR="00584EBC" w:rsidRDefault="00024641">
    <w:pPr>
      <w:pStyle w:val="Header"/>
    </w:pPr>
    <w:r>
      <w:t xml:space="preserve">Meeting Minutes, </w:t>
    </w:r>
    <w:sdt>
      <w:sdtPr>
        <w:alias w:val="Date"/>
        <w:tag w:val="Date"/>
        <w:id w:val="-447781685"/>
        <w:placeholder>
          <w:docPart w:val="8E9C10CA67F648B4838EBAAA40A24E4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6-0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267C81">
          <w:t>June 2, 2014</w:t>
        </w:r>
      </w:sdtContent>
    </w:sdt>
  </w:p>
  <w:p w:rsidR="00584EBC" w:rsidRDefault="00024641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B5E59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C05A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E62ED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C0C8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192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0FE13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DA33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D8B3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D0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>
    <w:nsid w:val="FFFFFF89"/>
    <w:multiLevelType w:val="singleLevel"/>
    <w:tmpl w:val="C108C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45D79"/>
    <w:multiLevelType w:val="hybridMultilevel"/>
    <w:tmpl w:val="1EBC8468"/>
    <w:lvl w:ilvl="0" w:tplc="6ED6A8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84434D"/>
    <w:multiLevelType w:val="hybridMultilevel"/>
    <w:tmpl w:val="57CE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4C3C5E"/>
    <w:multiLevelType w:val="hybridMultilevel"/>
    <w:tmpl w:val="30F8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375C7"/>
    <w:multiLevelType w:val="hybridMultilevel"/>
    <w:tmpl w:val="3EDA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4B3FEC"/>
    <w:multiLevelType w:val="hybridMultilevel"/>
    <w:tmpl w:val="E24E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C65236"/>
    <w:multiLevelType w:val="hybridMultilevel"/>
    <w:tmpl w:val="2DAEB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4"/>
  </w:num>
  <w:num w:numId="13">
    <w:abstractNumId w:val="11"/>
  </w:num>
  <w:num w:numId="14">
    <w:abstractNumId w:val="13"/>
  </w:num>
  <w:num w:numId="15">
    <w:abstractNumId w:val="8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306"/>
    <w:rsid w:val="00006AA2"/>
    <w:rsid w:val="00024641"/>
    <w:rsid w:val="00043F21"/>
    <w:rsid w:val="000E3EC3"/>
    <w:rsid w:val="00106E30"/>
    <w:rsid w:val="00127AF6"/>
    <w:rsid w:val="00136E5B"/>
    <w:rsid w:val="00162A00"/>
    <w:rsid w:val="001C5FF9"/>
    <w:rsid w:val="001D22DB"/>
    <w:rsid w:val="002020CA"/>
    <w:rsid w:val="00225158"/>
    <w:rsid w:val="00267C81"/>
    <w:rsid w:val="00285411"/>
    <w:rsid w:val="002D1C5C"/>
    <w:rsid w:val="00373D80"/>
    <w:rsid w:val="00380760"/>
    <w:rsid w:val="00393255"/>
    <w:rsid w:val="003B5E59"/>
    <w:rsid w:val="004637B9"/>
    <w:rsid w:val="004A1BD4"/>
    <w:rsid w:val="004D3208"/>
    <w:rsid w:val="004F076A"/>
    <w:rsid w:val="005320DC"/>
    <w:rsid w:val="00544ED8"/>
    <w:rsid w:val="00584EBC"/>
    <w:rsid w:val="005A3637"/>
    <w:rsid w:val="006100B0"/>
    <w:rsid w:val="0061337C"/>
    <w:rsid w:val="006332CD"/>
    <w:rsid w:val="006501BE"/>
    <w:rsid w:val="006D4106"/>
    <w:rsid w:val="007B5FE6"/>
    <w:rsid w:val="007D0DCB"/>
    <w:rsid w:val="007D2E3A"/>
    <w:rsid w:val="00832926"/>
    <w:rsid w:val="0095054F"/>
    <w:rsid w:val="009526F5"/>
    <w:rsid w:val="00983665"/>
    <w:rsid w:val="009A03A8"/>
    <w:rsid w:val="009C53C3"/>
    <w:rsid w:val="00A3127B"/>
    <w:rsid w:val="00AC37DA"/>
    <w:rsid w:val="00B02B11"/>
    <w:rsid w:val="00B93306"/>
    <w:rsid w:val="00BA2D0F"/>
    <w:rsid w:val="00BA37F1"/>
    <w:rsid w:val="00CB004B"/>
    <w:rsid w:val="00D14EA4"/>
    <w:rsid w:val="00DC762C"/>
    <w:rsid w:val="00E762BA"/>
    <w:rsid w:val="00E94C44"/>
    <w:rsid w:val="00F21FDE"/>
    <w:rsid w:val="00F51FAE"/>
    <w:rsid w:val="00FA2A85"/>
    <w:rsid w:val="00FD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1" w:qFormat="1"/>
    <w:lsdException w:name="caption" w:uiPriority="35" w:qFormat="1"/>
    <w:lsdException w:name="List Number" w:semiHidden="0" w:uiPriority="1" w:unhideWhenUsed="0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List Continue" w:qFormat="1"/>
    <w:lsdException w:name="Subtitle" w:uiPriority="11" w:qFormat="1"/>
    <w:lsdException w:name="Salutation" w:uiPriority="1" w:qFormat="1"/>
    <w:lsdException w:name="Date" w:uiPriority="0" w:qFormat="1"/>
    <w:lsdException w:name="Strong" w:uiPriority="22" w:qFormat="1"/>
    <w:lsdException w:name="Emphasis" w:uiPriority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pacing w:val="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F81BD" w:themeColor="accent1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30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306"/>
    <w:rPr>
      <w:rFonts w:ascii="Tahoma" w:hAnsi="Tahoma" w:cs="Tahoma"/>
      <w:spacing w:val="4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51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1" w:qFormat="1"/>
    <w:lsdException w:name="caption" w:uiPriority="35" w:qFormat="1"/>
    <w:lsdException w:name="List Number" w:semiHidden="0" w:uiPriority="1" w:unhideWhenUsed="0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List Continue" w:qFormat="1"/>
    <w:lsdException w:name="Subtitle" w:uiPriority="11" w:qFormat="1"/>
    <w:lsdException w:name="Salutation" w:uiPriority="1" w:qFormat="1"/>
    <w:lsdException w:name="Date" w:uiPriority="0" w:qFormat="1"/>
    <w:lsdException w:name="Strong" w:uiPriority="22" w:qFormat="1"/>
    <w:lsdException w:name="Emphasis" w:uiPriority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pacing w:val="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F81BD" w:themeColor="accent1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30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306"/>
    <w:rPr>
      <w:rFonts w:ascii="Tahoma" w:hAnsi="Tahoma" w:cs="Tahoma"/>
      <w:spacing w:val="4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51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S10402185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E9C10CA67F648B4838EBAAA40A24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FFAA5-DCA3-4645-BF4C-5B750315C044}"/>
      </w:docPartPr>
      <w:docPartBody>
        <w:p w:rsidR="000733F6" w:rsidRDefault="0036230C">
          <w:pPr>
            <w:pStyle w:val="8E9C10CA67F648B4838EBAAA40A24E49"/>
          </w:pPr>
          <w:r>
            <w:t>[Date of meeting]</w:t>
          </w:r>
        </w:p>
      </w:docPartBody>
    </w:docPart>
    <w:docPart>
      <w:docPartPr>
        <w:name w:val="A7CE388E1C5C41D7892ADB32427C9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9E633-6E12-4EF6-985F-F7F8B307F4A6}"/>
      </w:docPartPr>
      <w:docPartBody>
        <w:p w:rsidR="000733F6" w:rsidRDefault="0036230C">
          <w:pPr>
            <w:pStyle w:val="A7CE388E1C5C41D7892ADB32427C9288"/>
          </w:pPr>
          <w:r>
            <w:t>[List of attendees]</w:t>
          </w:r>
        </w:p>
      </w:docPartBody>
    </w:docPart>
    <w:docPart>
      <w:docPartPr>
        <w:name w:val="FC66E95E09A04D37B8EAA4CFD37F3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1D8B2-B641-4E16-9463-838D5E50FB18}"/>
      </w:docPartPr>
      <w:docPartBody>
        <w:p w:rsidR="000733F6" w:rsidRDefault="0036230C">
          <w:pPr>
            <w:pStyle w:val="FC66E95E09A04D37B8EAA4CFD37F3563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30C"/>
    <w:rsid w:val="000733F6"/>
    <w:rsid w:val="0036230C"/>
    <w:rsid w:val="003E0B42"/>
    <w:rsid w:val="0071597B"/>
    <w:rsid w:val="0075039A"/>
    <w:rsid w:val="00766D42"/>
    <w:rsid w:val="008972C6"/>
    <w:rsid w:val="00C3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C564B963954764A94F1E99CF846F7B">
    <w:name w:val="2BC564B963954764A94F1E99CF846F7B"/>
  </w:style>
  <w:style w:type="paragraph" w:customStyle="1" w:styleId="8E9C10CA67F648B4838EBAAA40A24E49">
    <w:name w:val="8E9C10CA67F648B4838EBAAA40A24E49"/>
  </w:style>
  <w:style w:type="paragraph" w:customStyle="1" w:styleId="A7CE388E1C5C41D7892ADB32427C9288">
    <w:name w:val="A7CE388E1C5C41D7892ADB32427C9288"/>
  </w:style>
  <w:style w:type="paragraph" w:customStyle="1" w:styleId="FC66E95E09A04D37B8EAA4CFD37F3563">
    <w:name w:val="FC66E95E09A04D37B8EAA4CFD37F3563"/>
  </w:style>
  <w:style w:type="paragraph" w:customStyle="1" w:styleId="80BA89BB55DF4724A2AAB6FEB9A3D05B">
    <w:name w:val="80BA89BB55DF4724A2AAB6FEB9A3D05B"/>
  </w:style>
  <w:style w:type="paragraph" w:customStyle="1" w:styleId="D1119790C4344202BC9826CE53C54ECB">
    <w:name w:val="D1119790C4344202BC9826CE53C54ECB"/>
  </w:style>
  <w:style w:type="paragraph" w:customStyle="1" w:styleId="13C027D9C4CE420792DD6E7E4EA2DCBC">
    <w:name w:val="13C027D9C4CE420792DD6E7E4EA2DCBC"/>
  </w:style>
  <w:style w:type="paragraph" w:customStyle="1" w:styleId="988E1A6451C24A268714398C0D7F7B91">
    <w:name w:val="988E1A6451C24A268714398C0D7F7B91"/>
  </w:style>
  <w:style w:type="paragraph" w:customStyle="1" w:styleId="17E99878E18C4AABBB430E219270615B">
    <w:name w:val="17E99878E18C4AABBB430E21927061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C564B963954764A94F1E99CF846F7B">
    <w:name w:val="2BC564B963954764A94F1E99CF846F7B"/>
  </w:style>
  <w:style w:type="paragraph" w:customStyle="1" w:styleId="8E9C10CA67F648B4838EBAAA40A24E49">
    <w:name w:val="8E9C10CA67F648B4838EBAAA40A24E49"/>
  </w:style>
  <w:style w:type="paragraph" w:customStyle="1" w:styleId="A7CE388E1C5C41D7892ADB32427C9288">
    <w:name w:val="A7CE388E1C5C41D7892ADB32427C9288"/>
  </w:style>
  <w:style w:type="paragraph" w:customStyle="1" w:styleId="FC66E95E09A04D37B8EAA4CFD37F3563">
    <w:name w:val="FC66E95E09A04D37B8EAA4CFD37F3563"/>
  </w:style>
  <w:style w:type="paragraph" w:customStyle="1" w:styleId="80BA89BB55DF4724A2AAB6FEB9A3D05B">
    <w:name w:val="80BA89BB55DF4724A2AAB6FEB9A3D05B"/>
  </w:style>
  <w:style w:type="paragraph" w:customStyle="1" w:styleId="D1119790C4344202BC9826CE53C54ECB">
    <w:name w:val="D1119790C4344202BC9826CE53C54ECB"/>
  </w:style>
  <w:style w:type="paragraph" w:customStyle="1" w:styleId="13C027D9C4CE420792DD6E7E4EA2DCBC">
    <w:name w:val="13C027D9C4CE420792DD6E7E4EA2DCBC"/>
  </w:style>
  <w:style w:type="paragraph" w:customStyle="1" w:styleId="988E1A6451C24A268714398C0D7F7B91">
    <w:name w:val="988E1A6451C24A268714398C0D7F7B91"/>
  </w:style>
  <w:style w:type="paragraph" w:customStyle="1" w:styleId="17E99878E18C4AABBB430E219270615B">
    <w:name w:val="17E99878E18C4AABBB430E21927061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8EE24B-E7AA-4959-9326-1316767D21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TS104021852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2014-01-08T00:31:00Z</dcterms:created>
  <dcterms:modified xsi:type="dcterms:W3CDTF">2014-06-08T18:10:00Z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TC040218529991</vt:lpwstr>
  </property>
</Properties>
</file>