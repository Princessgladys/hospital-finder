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BC" w:rsidRPr="00766C9F" w:rsidRDefault="00393255" w:rsidP="006D4106">
      <w:pPr>
        <w:pStyle w:val="Heading1"/>
        <w:jc w:val="both"/>
        <w:rPr>
          <w:sz w:val="31"/>
          <w:szCs w:val="21"/>
          <w:lang w:val="vi-VN"/>
        </w:rPr>
      </w:pPr>
      <w:r w:rsidRPr="00766C9F">
        <w:rPr>
          <w:sz w:val="31"/>
          <w:szCs w:val="21"/>
          <w:lang w:val="vi-VN"/>
        </w:rPr>
        <w:t>Nhóm thực hiện đề tài “</w:t>
      </w:r>
      <w:r w:rsidR="00BA37F1" w:rsidRPr="00766C9F">
        <w:rPr>
          <w:sz w:val="31"/>
          <w:szCs w:val="21"/>
          <w:lang w:val="vi-VN"/>
        </w:rPr>
        <w:t>Tìm kiếm bệnh viện</w:t>
      </w:r>
      <w:r w:rsidRPr="00766C9F">
        <w:rPr>
          <w:sz w:val="31"/>
          <w:szCs w:val="21"/>
          <w:lang w:val="vi-VN"/>
        </w:rPr>
        <w:t>”</w:t>
      </w:r>
    </w:p>
    <w:p w:rsidR="00584EBC" w:rsidRPr="00C8497C" w:rsidRDefault="00024641" w:rsidP="00C8497C">
      <w:pPr>
        <w:pStyle w:val="Heading2"/>
      </w:pPr>
      <w:r w:rsidRPr="00C8497C">
        <w:t>Meeting Minutes</w:t>
      </w:r>
    </w:p>
    <w:sdt>
      <w:sdtPr>
        <w:rPr>
          <w:sz w:val="21"/>
          <w:szCs w:val="21"/>
          <w:lang w:val="vi-VN"/>
        </w:rPr>
        <w:alias w:val="Date"/>
        <w:tag w:val="Date"/>
        <w:id w:val="-1797359151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6-0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84EBC" w:rsidRPr="00766C9F" w:rsidRDefault="00F70275" w:rsidP="006D4106">
          <w:pPr>
            <w:pStyle w:val="Date"/>
            <w:jc w:val="both"/>
            <w:rPr>
              <w:sz w:val="21"/>
              <w:szCs w:val="21"/>
              <w:lang w:val="vi-VN"/>
            </w:rPr>
          </w:pPr>
          <w:r w:rsidRPr="00766C9F">
            <w:rPr>
              <w:sz w:val="21"/>
              <w:szCs w:val="21"/>
              <w:lang w:val="vi-VN"/>
            </w:rPr>
            <w:t>June 5,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584EBC" w:rsidRPr="00766C9F">
        <w:tc>
          <w:tcPr>
            <w:tcW w:w="2070" w:type="dxa"/>
          </w:tcPr>
          <w:p w:rsidR="00584EBC" w:rsidRPr="00766C9F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766C9F">
              <w:rPr>
                <w:sz w:val="21"/>
                <w:szCs w:val="21"/>
                <w:lang w:val="vi-VN"/>
              </w:rPr>
              <w:t>Hiện diện</w:t>
            </w:r>
            <w:r w:rsidR="00024641" w:rsidRPr="00766C9F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F21FDE" w:rsidRPr="00766C9F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766C9F">
              <w:rPr>
                <w:sz w:val="21"/>
                <w:szCs w:val="21"/>
                <w:lang w:val="vi-VN"/>
              </w:rPr>
              <w:t xml:space="preserve">Thầy: </w:t>
            </w:r>
            <w:r w:rsidR="00BA37F1" w:rsidRPr="00766C9F">
              <w:rPr>
                <w:sz w:val="21"/>
                <w:szCs w:val="21"/>
                <w:lang w:val="vi-VN"/>
              </w:rPr>
              <w:t>Nguyễn Đức Kho</w:t>
            </w:r>
            <w:bookmarkStart w:id="0" w:name="_GoBack"/>
            <w:bookmarkEnd w:id="0"/>
            <w:r w:rsidR="00BA37F1" w:rsidRPr="00766C9F">
              <w:rPr>
                <w:sz w:val="21"/>
                <w:szCs w:val="21"/>
                <w:lang w:val="vi-VN"/>
              </w:rPr>
              <w:t>an</w:t>
            </w:r>
          </w:p>
          <w:p w:rsidR="00BA37F1" w:rsidRPr="00766C9F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766C9F">
              <w:rPr>
                <w:sz w:val="21"/>
                <w:szCs w:val="21"/>
                <w:lang w:val="vi-VN"/>
              </w:rPr>
              <w:t>Nhóm trưởng: Lê Phước Việt</w:t>
            </w:r>
          </w:p>
          <w:p w:rsidR="00BA37F1" w:rsidRPr="00766C9F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766C9F">
              <w:rPr>
                <w:sz w:val="21"/>
                <w:szCs w:val="21"/>
                <w:lang w:val="vi-VN"/>
              </w:rPr>
              <w:t>Thành viên: Nguyễn Xuân Sơn</w:t>
            </w:r>
          </w:p>
          <w:p w:rsidR="00BA37F1" w:rsidRPr="00766C9F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766C9F">
              <w:rPr>
                <w:sz w:val="21"/>
                <w:szCs w:val="21"/>
                <w:lang w:val="vi-VN"/>
              </w:rPr>
              <w:t>Thành viên: Dương Thị Hoàng Anh</w:t>
            </w:r>
          </w:p>
          <w:p w:rsidR="00BA37F1" w:rsidRPr="00766C9F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766C9F">
              <w:rPr>
                <w:sz w:val="21"/>
                <w:szCs w:val="21"/>
                <w:lang w:val="vi-VN"/>
              </w:rPr>
              <w:t>Thành viên: Vũ Nhật Anh Khoa</w:t>
            </w:r>
          </w:p>
        </w:tc>
      </w:tr>
      <w:tr w:rsidR="00584EBC" w:rsidRPr="00766C9F">
        <w:tc>
          <w:tcPr>
            <w:tcW w:w="2070" w:type="dxa"/>
          </w:tcPr>
          <w:p w:rsidR="00584EBC" w:rsidRPr="00766C9F" w:rsidRDefault="00373D8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766C9F">
              <w:rPr>
                <w:sz w:val="21"/>
                <w:szCs w:val="21"/>
                <w:lang w:val="vi-VN"/>
              </w:rPr>
              <w:t>Lần họp tiếp theo</w:t>
            </w:r>
            <w:r w:rsidR="00024641" w:rsidRPr="00766C9F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584EBC" w:rsidRPr="00766C9F" w:rsidRDefault="00C035D9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sdt>
              <w:sdtPr>
                <w:rPr>
                  <w:sz w:val="21"/>
                  <w:szCs w:val="21"/>
                  <w:lang w:val="vi-VN"/>
                </w:rPr>
                <w:id w:val="-1814249553"/>
                <w:placeholder>
                  <w:docPart w:val="FC66E95E09A04D37B8EAA4CFD37F3563"/>
                </w:placeholder>
                <w:date w:fullDate="2014-06-1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70275" w:rsidRPr="00766C9F">
                  <w:rPr>
                    <w:sz w:val="21"/>
                    <w:szCs w:val="21"/>
                    <w:lang w:val="vi-VN"/>
                  </w:rPr>
                  <w:t>June 10, 2014</w:t>
                </w:r>
              </w:sdtContent>
            </w:sdt>
            <w:r w:rsidR="00024641" w:rsidRPr="00766C9F">
              <w:rPr>
                <w:sz w:val="21"/>
                <w:szCs w:val="21"/>
                <w:lang w:val="vi-VN"/>
              </w:rPr>
              <w:t xml:space="preserve">, </w:t>
            </w:r>
            <w:r w:rsidR="00BA37F1" w:rsidRPr="00766C9F">
              <w:rPr>
                <w:sz w:val="21"/>
                <w:szCs w:val="21"/>
                <w:lang w:val="vi-VN"/>
              </w:rPr>
              <w:t>1:15P</w:t>
            </w:r>
            <w:r w:rsidR="005A3637" w:rsidRPr="00766C9F">
              <w:rPr>
                <w:sz w:val="21"/>
                <w:szCs w:val="21"/>
                <w:lang w:val="vi-VN"/>
              </w:rPr>
              <w:t>M</w:t>
            </w:r>
            <w:r w:rsidR="00024641" w:rsidRPr="00766C9F">
              <w:rPr>
                <w:sz w:val="21"/>
                <w:szCs w:val="21"/>
                <w:lang w:val="vi-VN"/>
              </w:rPr>
              <w:t xml:space="preserve">, </w:t>
            </w:r>
            <w:r w:rsidR="00380760" w:rsidRPr="00766C9F">
              <w:rPr>
                <w:sz w:val="21"/>
                <w:szCs w:val="21"/>
                <w:lang w:val="vi-VN"/>
              </w:rPr>
              <w:t>P</w:t>
            </w:r>
            <w:r w:rsidR="00F21FDE" w:rsidRPr="00766C9F">
              <w:rPr>
                <w:sz w:val="21"/>
                <w:szCs w:val="21"/>
                <w:lang w:val="vi-VN"/>
              </w:rPr>
              <w:t>.</w:t>
            </w:r>
            <w:r w:rsidR="00BA37F1" w:rsidRPr="00766C9F">
              <w:rPr>
                <w:sz w:val="21"/>
                <w:szCs w:val="21"/>
                <w:lang w:val="vi-VN"/>
              </w:rPr>
              <w:t>406</w:t>
            </w:r>
          </w:p>
        </w:tc>
      </w:tr>
    </w:tbl>
    <w:p w:rsidR="00F51FAE" w:rsidRPr="00766C9F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Thảo luận</w:t>
      </w:r>
    </w:p>
    <w:p w:rsidR="00F70275" w:rsidRPr="00766C9F" w:rsidRDefault="00F70275" w:rsidP="00F70275">
      <w:pPr>
        <w:pStyle w:val="ListParagraph"/>
        <w:numPr>
          <w:ilvl w:val="0"/>
          <w:numId w:val="18"/>
        </w:numPr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Cơ chế phân tích ngôn ngữ tự nhiên:</w:t>
      </w:r>
    </w:p>
    <w:p w:rsidR="00F70275" w:rsidRPr="00766C9F" w:rsidRDefault="00F70275" w:rsidP="00F70275">
      <w:pPr>
        <w:pStyle w:val="ListParagraph"/>
        <w:numPr>
          <w:ilvl w:val="1"/>
          <w:numId w:val="18"/>
        </w:numPr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Phân tích theo định dạng [What][Relation][Where]</w:t>
      </w:r>
    </w:p>
    <w:p w:rsidR="00F70275" w:rsidRPr="00766C9F" w:rsidRDefault="00F70275" w:rsidP="00F70275">
      <w:pPr>
        <w:pStyle w:val="ListParagraph"/>
        <w:numPr>
          <w:ilvl w:val="1"/>
          <w:numId w:val="18"/>
        </w:numPr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Chú ý sửa lỗi chính tả, tiếng việt có dấu, không dấu, viết tắt.</w:t>
      </w:r>
    </w:p>
    <w:p w:rsidR="00F70275" w:rsidRPr="00766C9F" w:rsidRDefault="00F70275" w:rsidP="00F70275">
      <w:pPr>
        <w:pStyle w:val="ListParagraph"/>
        <w:numPr>
          <w:ilvl w:val="0"/>
          <w:numId w:val="18"/>
        </w:numPr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Xây dựng bộ dữ liệu phục vụ việc tìm kiếm.</w:t>
      </w:r>
    </w:p>
    <w:p w:rsidR="00F70275" w:rsidRPr="00766C9F" w:rsidRDefault="00F70275" w:rsidP="00F70275">
      <w:pPr>
        <w:pStyle w:val="ListParagraph"/>
        <w:numPr>
          <w:ilvl w:val="0"/>
          <w:numId w:val="18"/>
        </w:numPr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Hiện thực thuật toán Boyer Moore bằng ngôn ngữ SQL (Function)</w:t>
      </w:r>
    </w:p>
    <w:p w:rsidR="00F70275" w:rsidRPr="00766C9F" w:rsidRDefault="00F70275" w:rsidP="00F70275">
      <w:pPr>
        <w:pStyle w:val="ListParagraph"/>
        <w:numPr>
          <w:ilvl w:val="0"/>
          <w:numId w:val="18"/>
        </w:numPr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Tìm hiểu User control</w:t>
      </w:r>
    </w:p>
    <w:p w:rsidR="00043F21" w:rsidRPr="00766C9F" w:rsidRDefault="00F51FAE" w:rsidP="00D14EA4">
      <w:pPr>
        <w:pStyle w:val="ListNumber"/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Thông báo</w:t>
      </w:r>
    </w:p>
    <w:p w:rsidR="009526F5" w:rsidRPr="00766C9F" w:rsidRDefault="00F70275" w:rsidP="00267C81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Cập nhật kế hoạch làm việc từ tuần 4 đến tuần 6, gửi mail cho thầy.</w:t>
      </w:r>
    </w:p>
    <w:p w:rsidR="00F70275" w:rsidRPr="00766C9F" w:rsidRDefault="00F70275" w:rsidP="00267C81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Hoàn thành tasksheet.</w:t>
      </w:r>
    </w:p>
    <w:p w:rsidR="00F70275" w:rsidRPr="00766C9F" w:rsidRDefault="00F70275" w:rsidP="00267C81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Tuần 4 hoàn thành report 3</w:t>
      </w:r>
    </w:p>
    <w:p w:rsidR="00F70275" w:rsidRPr="00766C9F" w:rsidRDefault="00F70275" w:rsidP="00267C81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 xml:space="preserve">Tuần 5: </w:t>
      </w:r>
    </w:p>
    <w:p w:rsidR="00F70275" w:rsidRPr="00766C9F" w:rsidRDefault="00F70275" w:rsidP="00F70275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Hoàn thành Software Architecture Design, User Interface</w:t>
      </w:r>
    </w:p>
    <w:p w:rsidR="00F70275" w:rsidRPr="00766C9F" w:rsidRDefault="00F70275" w:rsidP="00F70275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 xml:space="preserve">Xem lại cách viết Store Procedure, </w:t>
      </w:r>
    </w:p>
    <w:p w:rsidR="00F70275" w:rsidRPr="00766C9F" w:rsidRDefault="00F70275" w:rsidP="00F70275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Viết Javascript, HTML &amp; CSS</w:t>
      </w:r>
    </w:p>
    <w:p w:rsidR="00F70275" w:rsidRPr="00766C9F" w:rsidRDefault="00F70275" w:rsidP="00F70275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766C9F">
        <w:rPr>
          <w:sz w:val="21"/>
          <w:szCs w:val="21"/>
          <w:lang w:val="vi-VN"/>
        </w:rPr>
        <w:t>Thiết kế user control.</w:t>
      </w:r>
    </w:p>
    <w:sectPr w:rsidR="00F70275" w:rsidRPr="00766C9F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5D9" w:rsidRDefault="00C035D9">
      <w:pPr>
        <w:spacing w:after="0" w:line="240" w:lineRule="auto"/>
      </w:pPr>
      <w:r>
        <w:separator/>
      </w:r>
    </w:p>
    <w:p w:rsidR="00C035D9" w:rsidRDefault="00C035D9"/>
  </w:endnote>
  <w:endnote w:type="continuationSeparator" w:id="0">
    <w:p w:rsidR="00C035D9" w:rsidRDefault="00C035D9">
      <w:pPr>
        <w:spacing w:after="0" w:line="240" w:lineRule="auto"/>
      </w:pPr>
      <w:r>
        <w:continuationSeparator/>
      </w:r>
    </w:p>
    <w:p w:rsidR="00C035D9" w:rsidRDefault="00C03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5D9" w:rsidRDefault="00C035D9">
      <w:pPr>
        <w:spacing w:after="0" w:line="240" w:lineRule="auto"/>
      </w:pPr>
      <w:r>
        <w:separator/>
      </w:r>
    </w:p>
    <w:p w:rsidR="00C035D9" w:rsidRDefault="00C035D9"/>
  </w:footnote>
  <w:footnote w:type="continuationSeparator" w:id="0">
    <w:p w:rsidR="00C035D9" w:rsidRDefault="00C035D9">
      <w:pPr>
        <w:spacing w:after="0" w:line="240" w:lineRule="auto"/>
      </w:pPr>
      <w:r>
        <w:continuationSeparator/>
      </w:r>
    </w:p>
    <w:p w:rsidR="00C035D9" w:rsidRDefault="00C035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rganization Name"/>
      <w:tag w:val=""/>
      <w:id w:val="1941794537"/>
      <w:placeholder>
        <w:docPart w:val="A7CE388E1C5C41D7892ADB32427C9288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84EBC" w:rsidRDefault="00393255">
        <w:pPr>
          <w:pStyle w:val="Header"/>
        </w:pPr>
        <w:r>
          <w:t>[List of attendees]</w:t>
        </w:r>
      </w:p>
    </w:sdtContent>
  </w:sdt>
  <w:p w:rsidR="00584EBC" w:rsidRDefault="0002464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6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70275">
          <w:t>June 5, 2014</w:t>
        </w:r>
      </w:sdtContent>
    </w:sdt>
  </w:p>
  <w:p w:rsidR="00584EBC" w:rsidRDefault="0002464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5E5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45D79"/>
    <w:multiLevelType w:val="hybridMultilevel"/>
    <w:tmpl w:val="1EBC8468"/>
    <w:lvl w:ilvl="0" w:tplc="6ED6A8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434D"/>
    <w:multiLevelType w:val="hybridMultilevel"/>
    <w:tmpl w:val="57C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C3C5E"/>
    <w:multiLevelType w:val="hybridMultilevel"/>
    <w:tmpl w:val="30F8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5C7"/>
    <w:multiLevelType w:val="hybridMultilevel"/>
    <w:tmpl w:val="3ED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8612BD"/>
    <w:multiLevelType w:val="hybridMultilevel"/>
    <w:tmpl w:val="12D6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B3FEC"/>
    <w:multiLevelType w:val="hybridMultilevel"/>
    <w:tmpl w:val="E24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C65236"/>
    <w:multiLevelType w:val="hybridMultilevel"/>
    <w:tmpl w:val="2DA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12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6"/>
    <w:rsid w:val="00006AA2"/>
    <w:rsid w:val="00024641"/>
    <w:rsid w:val="00043F21"/>
    <w:rsid w:val="000E3EC3"/>
    <w:rsid w:val="00106E30"/>
    <w:rsid w:val="00127AF6"/>
    <w:rsid w:val="00136E5B"/>
    <w:rsid w:val="00162A00"/>
    <w:rsid w:val="001C5FF9"/>
    <w:rsid w:val="001D22DB"/>
    <w:rsid w:val="002020CA"/>
    <w:rsid w:val="00225158"/>
    <w:rsid w:val="00267C81"/>
    <w:rsid w:val="00285411"/>
    <w:rsid w:val="002D1C5C"/>
    <w:rsid w:val="002D72F1"/>
    <w:rsid w:val="00373D80"/>
    <w:rsid w:val="00380760"/>
    <w:rsid w:val="00393255"/>
    <w:rsid w:val="003B5E59"/>
    <w:rsid w:val="004637B9"/>
    <w:rsid w:val="004A1BD4"/>
    <w:rsid w:val="004D3208"/>
    <w:rsid w:val="004F076A"/>
    <w:rsid w:val="005320DC"/>
    <w:rsid w:val="00544ED8"/>
    <w:rsid w:val="00584EBC"/>
    <w:rsid w:val="005A3637"/>
    <w:rsid w:val="006100B0"/>
    <w:rsid w:val="0061337C"/>
    <w:rsid w:val="006332CD"/>
    <w:rsid w:val="006501BE"/>
    <w:rsid w:val="006D4106"/>
    <w:rsid w:val="00766C9F"/>
    <w:rsid w:val="007B5FE6"/>
    <w:rsid w:val="007D0DCB"/>
    <w:rsid w:val="007D2E3A"/>
    <w:rsid w:val="00832926"/>
    <w:rsid w:val="0095054F"/>
    <w:rsid w:val="009526F5"/>
    <w:rsid w:val="00983665"/>
    <w:rsid w:val="009A03A8"/>
    <w:rsid w:val="009C53C3"/>
    <w:rsid w:val="00A3127B"/>
    <w:rsid w:val="00AC37DA"/>
    <w:rsid w:val="00B02B11"/>
    <w:rsid w:val="00B93306"/>
    <w:rsid w:val="00BA2D0F"/>
    <w:rsid w:val="00BA37F1"/>
    <w:rsid w:val="00C035D9"/>
    <w:rsid w:val="00C8497C"/>
    <w:rsid w:val="00CB004B"/>
    <w:rsid w:val="00D14EA4"/>
    <w:rsid w:val="00DC762C"/>
    <w:rsid w:val="00E762BA"/>
    <w:rsid w:val="00E94C44"/>
    <w:rsid w:val="00F21FDE"/>
    <w:rsid w:val="00F51FAE"/>
    <w:rsid w:val="00F70275"/>
    <w:rsid w:val="00FA2A85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1040218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C10CA67F648B4838EBAAA40A2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AA5-DCA3-4645-BF4C-5B750315C044}"/>
      </w:docPartPr>
      <w:docPartBody>
        <w:p w:rsidR="000733F6" w:rsidRDefault="0036230C">
          <w:pPr>
            <w:pStyle w:val="8E9C10CA67F648B4838EBAAA40A24E49"/>
          </w:pPr>
          <w:r>
            <w:t>[Date of meeting]</w:t>
          </w:r>
        </w:p>
      </w:docPartBody>
    </w:docPart>
    <w:docPart>
      <w:docPartPr>
        <w:name w:val="A7CE388E1C5C41D7892ADB32427C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E633-6E12-4EF6-985F-F7F8B307F4A6}"/>
      </w:docPartPr>
      <w:docPartBody>
        <w:p w:rsidR="000733F6" w:rsidRDefault="0036230C">
          <w:pPr>
            <w:pStyle w:val="A7CE388E1C5C41D7892ADB32427C9288"/>
          </w:pPr>
          <w:r>
            <w:t>[List of attendees]</w:t>
          </w:r>
        </w:p>
      </w:docPartBody>
    </w:docPart>
    <w:docPart>
      <w:docPartPr>
        <w:name w:val="FC66E95E09A04D37B8EAA4CFD37F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D8B2-B641-4E16-9463-838D5E50FB18}"/>
      </w:docPartPr>
      <w:docPartBody>
        <w:p w:rsidR="000733F6" w:rsidRDefault="0036230C">
          <w:pPr>
            <w:pStyle w:val="FC66E95E09A04D37B8EAA4CFD37F356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C"/>
    <w:rsid w:val="000733F6"/>
    <w:rsid w:val="0036230C"/>
    <w:rsid w:val="003931FF"/>
    <w:rsid w:val="003E0B42"/>
    <w:rsid w:val="0071597B"/>
    <w:rsid w:val="0075039A"/>
    <w:rsid w:val="00766D42"/>
    <w:rsid w:val="008972C6"/>
    <w:rsid w:val="00C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TS104021852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2014-01-08T00:31:00Z</dcterms:created>
  <dcterms:modified xsi:type="dcterms:W3CDTF">2014-06-08T18:21:00Z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